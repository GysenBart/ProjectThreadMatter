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5BEF" w14:textId="77777777" w:rsidR="00352BA8" w:rsidRPr="009D789E" w:rsidRDefault="007E7E79" w:rsidP="00042496">
      <w:bookmarkStart w:id="0" w:name="_Hlk6221552"/>
      <w:r w:rsidRPr="009D789E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F0DEE5F" wp14:editId="047E9DF6">
                <wp:simplePos x="0" y="0"/>
                <wp:positionH relativeFrom="column">
                  <wp:posOffset>2395855</wp:posOffset>
                </wp:positionH>
                <wp:positionV relativeFrom="paragraph">
                  <wp:posOffset>4445</wp:posOffset>
                </wp:positionV>
                <wp:extent cx="3977640" cy="1562100"/>
                <wp:effectExtent l="0" t="0" r="381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F8AB" w14:textId="35294B2D" w:rsidR="007E7E79" w:rsidRPr="009D789E" w:rsidRDefault="00000000" w:rsidP="007E7E79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-1225438763"/>
                                <w:placeholder>
                                  <w:docPart w:val="5A59442058B64D4695D9F84045E618A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AF4BF6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-1454790646"/>
                              <w:placeholder>
                                <w:docPart w:val="9B6BB770C062487395CD7AD062EA102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AA9C26" w14:textId="065D5FE1" w:rsidR="007E7E79" w:rsidRPr="009D789E" w:rsidRDefault="003B7592" w:rsidP="007E7E79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Breakout game with gyroscope controller using Thread/Matter</w:t>
                                </w:r>
                              </w:p>
                            </w:sdtContent>
                          </w:sdt>
                          <w:p w14:paraId="5E354A73" w14:textId="63CD094A" w:rsidR="007E7E79" w:rsidRPr="009D789E" w:rsidRDefault="00E84848" w:rsidP="007E7E7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501247732"/>
                                <w:placeholder>
                                  <w:docPart w:val="E9565053F87D40B592B588AFD4B6A60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="00D96C9D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Dekimo</w:t>
                                </w:r>
                                <w:proofErr w:type="spellEnd"/>
                                <w:r w:rsidR="00D96C9D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Turnhout</w:t>
                                </w:r>
                              </w:sdtContent>
                            </w:sdt>
                          </w:p>
                          <w:p w14:paraId="3D760627" w14:textId="77777777" w:rsidR="007E7E79" w:rsidRPr="009D789E" w:rsidRDefault="007E7E79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DEE5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88.65pt;margin-top:.35pt;width:313.2pt;height:12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" stroked="f">
                <v:textbox inset=",,,1mm">
                  <w:txbxContent>
                    <w:p w14:paraId="6A22F8AB" w14:textId="35294B2D" w:rsidR="007E7E79" w:rsidRPr="009D789E" w:rsidRDefault="00000000" w:rsidP="007E7E79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-1225438763"/>
                          <w:placeholder>
                            <w:docPart w:val="5A59442058B64D4695D9F84045E618A8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F4BF6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-1454790646"/>
                        <w:placeholder>
                          <w:docPart w:val="9B6BB770C062487395CD7AD062EA102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AAA9C26" w14:textId="065D5FE1" w:rsidR="007E7E79" w:rsidRPr="009D789E" w:rsidRDefault="003B7592" w:rsidP="007E7E79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Breakout game with gyroscope controller using Thread/Matter</w:t>
                          </w:r>
                        </w:p>
                      </w:sdtContent>
                    </w:sdt>
                    <w:p w14:paraId="5E354A73" w14:textId="63CD094A" w:rsidR="007E7E79" w:rsidRPr="009D789E" w:rsidRDefault="00E84848" w:rsidP="007E7E7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501247732"/>
                          <w:placeholder>
                            <w:docPart w:val="E9565053F87D40B592B588AFD4B6A60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D96C9D">
                            <w:rPr>
                              <w:rFonts w:cstheme="minorHAnsi"/>
                              <w:sz w:val="32"/>
                              <w:szCs w:val="32"/>
                            </w:rPr>
                            <w:t>Dekimo</w:t>
                          </w:r>
                          <w:proofErr w:type="spellEnd"/>
                          <w:r w:rsidR="00D96C9D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</w:t>
                          </w:r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Turnhout</w:t>
                          </w:r>
                        </w:sdtContent>
                      </w:sdt>
                    </w:p>
                    <w:p w14:paraId="3D760627" w14:textId="77777777" w:rsidR="007E7E79" w:rsidRPr="009D789E" w:rsidRDefault="007E7E79"/>
                  </w:txbxContent>
                </v:textbox>
                <w10:wrap type="square"/>
              </v:shape>
            </w:pict>
          </mc:Fallback>
        </mc:AlternateContent>
      </w:r>
    </w:p>
    <w:p w14:paraId="7B70959F" w14:textId="77777777" w:rsidR="00352BA8" w:rsidRPr="009D789E" w:rsidRDefault="00352BA8" w:rsidP="00042496"/>
    <w:p w14:paraId="2928DEA3" w14:textId="77777777" w:rsidR="0015768E" w:rsidRPr="009D789E" w:rsidRDefault="0015768E" w:rsidP="00042496"/>
    <w:p w14:paraId="1FF1E005" w14:textId="77777777" w:rsidR="002E5F21" w:rsidRPr="009D789E" w:rsidRDefault="002E5F21" w:rsidP="00042496"/>
    <w:p w14:paraId="1D2BDA43" w14:textId="77777777" w:rsidR="002E5F21" w:rsidRPr="009D789E" w:rsidRDefault="002E5F21" w:rsidP="00042496"/>
    <w:p w14:paraId="366109E4" w14:textId="77777777" w:rsidR="002E5F21" w:rsidRPr="009D789E" w:rsidRDefault="002E5F21" w:rsidP="00042496"/>
    <w:p w14:paraId="43C54998" w14:textId="77777777" w:rsidR="002E5F21" w:rsidRPr="009D789E" w:rsidRDefault="002E5F21" w:rsidP="00042496"/>
    <w:p w14:paraId="02A516ED" w14:textId="77777777" w:rsidR="002E5F21" w:rsidRPr="009D789E" w:rsidRDefault="002E5F21" w:rsidP="00042496"/>
    <w:bookmarkEnd w:id="0"/>
    <w:p w14:paraId="126D393F" w14:textId="77777777" w:rsidR="00066642" w:rsidRPr="009D789E" w:rsidRDefault="00066642" w:rsidP="00042496"/>
    <w:p w14:paraId="0339F3BE" w14:textId="77777777" w:rsidR="002E5F21" w:rsidRPr="009D789E" w:rsidRDefault="00287A17" w:rsidP="00042496">
      <w:r w:rsidRPr="009D789E">
        <w:rPr>
          <w:noProof/>
        </w:rPr>
        <w:drawing>
          <wp:anchor distT="0" distB="0" distL="0" distR="0" simplePos="0" relativeHeight="251671040" behindDoc="0" locked="0" layoutInCell="1" allowOverlap="1" wp14:anchorId="087EAC21" wp14:editId="7E9E2595">
            <wp:simplePos x="0" y="0"/>
            <wp:positionH relativeFrom="page">
              <wp:posOffset>495300</wp:posOffset>
            </wp:positionH>
            <wp:positionV relativeFrom="paragraph">
              <wp:posOffset>309880</wp:posOffset>
            </wp:positionV>
            <wp:extent cx="6769100" cy="3208655"/>
            <wp:effectExtent l="0" t="0" r="0" b="4445"/>
            <wp:wrapTopAndBottom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487FF0" w14:textId="77777777" w:rsidR="002E5F21" w:rsidRPr="009D789E" w:rsidRDefault="002E5F21" w:rsidP="00042496"/>
    <w:p w14:paraId="3560F1B5" w14:textId="77777777" w:rsidR="00FE728E" w:rsidRPr="009D789E" w:rsidRDefault="00FE728E" w:rsidP="00042496"/>
    <w:p w14:paraId="63257D3A" w14:textId="77777777" w:rsidR="00FE728E" w:rsidRPr="009D789E" w:rsidRDefault="00FE728E" w:rsidP="00042496"/>
    <w:p w14:paraId="3041F70F" w14:textId="77777777" w:rsidR="00FE728E" w:rsidRPr="009D789E" w:rsidRDefault="00FE728E" w:rsidP="00042496"/>
    <w:p w14:paraId="6DAFBDE2" w14:textId="77777777" w:rsidR="00FE728E" w:rsidRPr="009D789E" w:rsidRDefault="004D6468" w:rsidP="00042496">
      <w:r w:rsidRPr="009D789E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414BCCB" wp14:editId="7A9B6E5E">
                <wp:simplePos x="0" y="0"/>
                <wp:positionH relativeFrom="column">
                  <wp:posOffset>3027680</wp:posOffset>
                </wp:positionH>
                <wp:positionV relativeFrom="paragraph">
                  <wp:posOffset>102235</wp:posOffset>
                </wp:positionV>
                <wp:extent cx="3273425" cy="1971675"/>
                <wp:effectExtent l="0" t="0" r="3175" b="9525"/>
                <wp:wrapSquare wrapText="bothSides"/>
                <wp:docPr id="20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34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1DCB8" w14:textId="47470EFA" w:rsidR="00066642" w:rsidRPr="008125CE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8125CE">
                              <w:rPr>
                                <w:sz w:val="23"/>
                                <w:szCs w:val="23"/>
                                <w:lang w:val="nl-NL"/>
                              </w:rPr>
                              <w:t xml:space="preserve">Document: </w:t>
                            </w:r>
                            <w:sdt>
                              <w:sdtPr>
                                <w:rPr>
                                  <w:sz w:val="23"/>
                                  <w:szCs w:val="23"/>
                                  <w:lang w:val="nl-NL"/>
                                </w:rPr>
                                <w:alias w:val="Categorie"/>
                                <w:tag w:val=""/>
                                <w:id w:val="798723319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9D421E" w:rsidRPr="008125CE">
                                  <w:rPr>
                                    <w:sz w:val="23"/>
                                    <w:szCs w:val="23"/>
                                    <w:lang w:val="nl-NL"/>
                                  </w:rPr>
                                  <w:t>20231</w:t>
                                </w:r>
                                <w:r w:rsidR="003B7592">
                                  <w:rPr>
                                    <w:sz w:val="23"/>
                                    <w:szCs w:val="23"/>
                                    <w:lang w:val="nl-NL"/>
                                  </w:rPr>
                                  <w:t>215</w:t>
                                </w:r>
                              </w:sdtContent>
                            </w:sdt>
                            <w:r w:rsidR="009D789E" w:rsidRPr="008125CE">
                              <w:rPr>
                                <w:i/>
                                <w:sz w:val="23"/>
                                <w:szCs w:val="23"/>
                                <w:lang w:val="nl-NL"/>
                              </w:rPr>
                              <w:t>-</w:t>
                            </w:r>
                            <w:r w:rsidR="00AF4BF6" w:rsidRPr="008125CE">
                              <w:rPr>
                                <w:i/>
                                <w:sz w:val="23"/>
                                <w:szCs w:val="23"/>
                                <w:lang w:val="nl-NL"/>
                              </w:rPr>
                              <w:t xml:space="preserve"> Planning</w:t>
                            </w:r>
                          </w:p>
                          <w:p w14:paraId="31FD4919" w14:textId="52374F87" w:rsidR="00066642" w:rsidRPr="008125CE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  <w:r w:rsidRPr="008125CE">
                              <w:rPr>
                                <w:sz w:val="23"/>
                                <w:szCs w:val="23"/>
                                <w:lang w:val="nl-NL"/>
                              </w:rPr>
                              <w:t xml:space="preserve">Date: </w: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begin"/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instrText xml:space="preserve"> DATE  \@ "MMMM dd, yyyy"  \* MERGEFORMAT </w:instrTex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separate"/>
                            </w:r>
                            <w:r w:rsidR="003B7592">
                              <w:rPr>
                                <w:noProof/>
                                <w:sz w:val="23"/>
                                <w:szCs w:val="23"/>
                              </w:rPr>
                              <w:t>December 15, 2023</w:t>
                            </w:r>
                            <w:r w:rsidR="009D789E">
                              <w:rPr>
                                <w:sz w:val="23"/>
                                <w:szCs w:val="23"/>
                              </w:rPr>
                              <w:fldChar w:fldCharType="end"/>
                            </w:r>
                          </w:p>
                          <w:p w14:paraId="518921D1" w14:textId="77777777" w:rsidR="00066642" w:rsidRPr="003C50A9" w:rsidRDefault="00066642" w:rsidP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</w:p>
                          <w:p w14:paraId="14E3367B" w14:textId="77777777" w:rsidR="00066642" w:rsidRPr="003C50A9" w:rsidRDefault="00066642">
                            <w:pPr>
                              <w:rPr>
                                <w:sz w:val="23"/>
                                <w:szCs w:val="23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BCCB" id="_x0000_s1027" type="#_x0000_t202" style="position:absolute;margin-left:238.4pt;margin-top:8.05pt;width:257.75pt;height:155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" stroked="f">
                <v:textbox>
                  <w:txbxContent>
                    <w:p w14:paraId="1581DCB8" w14:textId="47470EFA" w:rsidR="00066642" w:rsidRPr="008125CE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  <w:r w:rsidRPr="008125CE">
                        <w:rPr>
                          <w:sz w:val="23"/>
                          <w:szCs w:val="23"/>
                          <w:lang w:val="nl-NL"/>
                        </w:rPr>
                        <w:t xml:space="preserve">Document: </w:t>
                      </w:r>
                      <w:sdt>
                        <w:sdtPr>
                          <w:rPr>
                            <w:sz w:val="23"/>
                            <w:szCs w:val="23"/>
                            <w:lang w:val="nl-NL"/>
                          </w:rPr>
                          <w:alias w:val="Categorie"/>
                          <w:tag w:val=""/>
                          <w:id w:val="798723319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9D421E" w:rsidRPr="008125CE">
                            <w:rPr>
                              <w:sz w:val="23"/>
                              <w:szCs w:val="23"/>
                              <w:lang w:val="nl-NL"/>
                            </w:rPr>
                            <w:t>20231</w:t>
                          </w:r>
                          <w:r w:rsidR="003B7592">
                            <w:rPr>
                              <w:sz w:val="23"/>
                              <w:szCs w:val="23"/>
                              <w:lang w:val="nl-NL"/>
                            </w:rPr>
                            <w:t>215</w:t>
                          </w:r>
                        </w:sdtContent>
                      </w:sdt>
                      <w:r w:rsidR="009D789E" w:rsidRPr="008125CE">
                        <w:rPr>
                          <w:i/>
                          <w:sz w:val="23"/>
                          <w:szCs w:val="23"/>
                          <w:lang w:val="nl-NL"/>
                        </w:rPr>
                        <w:t>-</w:t>
                      </w:r>
                      <w:r w:rsidR="00AF4BF6" w:rsidRPr="008125CE">
                        <w:rPr>
                          <w:i/>
                          <w:sz w:val="23"/>
                          <w:szCs w:val="23"/>
                          <w:lang w:val="nl-NL"/>
                        </w:rPr>
                        <w:t xml:space="preserve"> Planning</w:t>
                      </w:r>
                    </w:p>
                    <w:p w14:paraId="31FD4919" w14:textId="52374F87" w:rsidR="00066642" w:rsidRPr="008125CE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  <w:r w:rsidRPr="008125CE">
                        <w:rPr>
                          <w:sz w:val="23"/>
                          <w:szCs w:val="23"/>
                          <w:lang w:val="nl-NL"/>
                        </w:rPr>
                        <w:t xml:space="preserve">Date: </w: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begin"/>
                      </w:r>
                      <w:r w:rsidR="009D789E">
                        <w:rPr>
                          <w:sz w:val="23"/>
                          <w:szCs w:val="23"/>
                        </w:rPr>
                        <w:instrText xml:space="preserve"> DATE  \@ "MMMM dd, yyyy"  \* MERGEFORMAT </w:instrTex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separate"/>
                      </w:r>
                      <w:r w:rsidR="003B7592">
                        <w:rPr>
                          <w:noProof/>
                          <w:sz w:val="23"/>
                          <w:szCs w:val="23"/>
                        </w:rPr>
                        <w:t>December 15, 2023</w:t>
                      </w:r>
                      <w:r w:rsidR="009D789E">
                        <w:rPr>
                          <w:sz w:val="23"/>
                          <w:szCs w:val="23"/>
                        </w:rPr>
                        <w:fldChar w:fldCharType="end"/>
                      </w:r>
                    </w:p>
                    <w:p w14:paraId="518921D1" w14:textId="77777777" w:rsidR="00066642" w:rsidRPr="003C50A9" w:rsidRDefault="00066642" w:rsidP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</w:p>
                    <w:p w14:paraId="14E3367B" w14:textId="77777777" w:rsidR="00066642" w:rsidRPr="003C50A9" w:rsidRDefault="00066642">
                      <w:pPr>
                        <w:rPr>
                          <w:sz w:val="23"/>
                          <w:szCs w:val="23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4733A" w14:textId="77777777" w:rsidR="00FE728E" w:rsidRPr="009D789E" w:rsidRDefault="00FE728E" w:rsidP="00042496"/>
    <w:p w14:paraId="4D952FBE" w14:textId="77777777" w:rsidR="00066642" w:rsidRPr="009D789E" w:rsidRDefault="00066642" w:rsidP="00042496"/>
    <w:p w14:paraId="6F556449" w14:textId="77777777" w:rsidR="00066642" w:rsidRPr="009D789E" w:rsidRDefault="00066642" w:rsidP="00042496"/>
    <w:p w14:paraId="39F543AC" w14:textId="77777777" w:rsidR="00066642" w:rsidRPr="009D789E" w:rsidRDefault="00066642" w:rsidP="00042496"/>
    <w:p w14:paraId="113200C4" w14:textId="77777777" w:rsidR="00066642" w:rsidRPr="009D789E" w:rsidRDefault="00066642" w:rsidP="00042496"/>
    <w:p w14:paraId="46542C87" w14:textId="77777777" w:rsidR="00066642" w:rsidRPr="009D789E" w:rsidRDefault="00066642" w:rsidP="00042496"/>
    <w:p w14:paraId="263D2244" w14:textId="77777777" w:rsidR="00066642" w:rsidRPr="009D789E" w:rsidRDefault="00066642" w:rsidP="00042496"/>
    <w:p w14:paraId="125861C6" w14:textId="77777777" w:rsidR="00066642" w:rsidRPr="009D789E" w:rsidRDefault="00066642" w:rsidP="00042496"/>
    <w:p w14:paraId="63AB9EF3" w14:textId="77777777" w:rsidR="00066642" w:rsidRPr="009D789E" w:rsidRDefault="00066642" w:rsidP="00042496"/>
    <w:p w14:paraId="49FDCF0E" w14:textId="77777777" w:rsidR="00066642" w:rsidRPr="009D789E" w:rsidRDefault="00066642" w:rsidP="00042496"/>
    <w:p w14:paraId="28FD32D0" w14:textId="77777777" w:rsidR="00066642" w:rsidRPr="009D789E" w:rsidRDefault="00066642" w:rsidP="00042496"/>
    <w:p w14:paraId="14933087" w14:textId="77777777" w:rsidR="00066642" w:rsidRPr="009D789E" w:rsidRDefault="00066642" w:rsidP="00042496"/>
    <w:p w14:paraId="6DB97226" w14:textId="77777777" w:rsidR="00066642" w:rsidRPr="009D789E" w:rsidRDefault="00066642" w:rsidP="00042496"/>
    <w:p w14:paraId="7E5D041A" w14:textId="77777777" w:rsidR="00066642" w:rsidRPr="009D789E" w:rsidRDefault="00066642" w:rsidP="00042496"/>
    <w:p w14:paraId="517353A7" w14:textId="77777777" w:rsidR="00066642" w:rsidRPr="009D789E" w:rsidRDefault="00066642" w:rsidP="00042496"/>
    <w:p w14:paraId="505D1166" w14:textId="77777777" w:rsidR="00066642" w:rsidRPr="009D789E" w:rsidRDefault="00066642" w:rsidP="00042496"/>
    <w:p w14:paraId="1D7146D4" w14:textId="77777777" w:rsidR="00066642" w:rsidRPr="009D789E" w:rsidRDefault="00066642" w:rsidP="00042496"/>
    <w:p w14:paraId="1DB70584" w14:textId="77777777" w:rsidR="00066642" w:rsidRPr="009D789E" w:rsidRDefault="00066642" w:rsidP="00042496"/>
    <w:p w14:paraId="115B4BE8" w14:textId="77777777" w:rsidR="00066642" w:rsidRPr="009D789E" w:rsidRDefault="00066642" w:rsidP="00042496"/>
    <w:p w14:paraId="767BCA89" w14:textId="77777777" w:rsidR="00287A17" w:rsidRPr="009D789E" w:rsidRDefault="00287A17" w:rsidP="00287A17"/>
    <w:sdt>
      <w:sdtPr>
        <w:rPr>
          <w:rFonts w:eastAsiaTheme="minorHAnsi" w:cstheme="minorBidi"/>
          <w:caps w:val="0"/>
          <w:noProof w:val="0"/>
          <w:color w:val="auto"/>
          <w:sz w:val="20"/>
          <w:szCs w:val="22"/>
          <w:lang w:val="nl-NL" w:eastAsia="en-US"/>
        </w:rPr>
        <w:id w:val="-6236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5E003" w14:textId="77777777" w:rsidR="00287A17" w:rsidRPr="009D789E" w:rsidRDefault="00287A17" w:rsidP="00287A17">
          <w:pPr>
            <w:pStyle w:val="Kopvaninhoudsopgave"/>
          </w:pPr>
          <w:r w:rsidRPr="009D789E">
            <w:rPr>
              <w:lang w:val="nl-NL"/>
            </w:rPr>
            <w:t>Table of contents</w:t>
          </w:r>
        </w:p>
        <w:p w14:paraId="24ECA82F" w14:textId="1E545D16" w:rsidR="00B35220" w:rsidRDefault="00287A17">
          <w:pPr>
            <w:pStyle w:val="Inhopg1"/>
            <w:rPr>
              <w:rFonts w:asciiTheme="minorHAnsi" w:eastAsiaTheme="minorEastAsia" w:hAnsiTheme="minorHAnsi"/>
              <w:b w:val="0"/>
              <w:kern w:val="2"/>
              <w:sz w:val="22"/>
              <w:lang w:val="nl-BE" w:eastAsia="nl-BE"/>
              <w14:ligatures w14:val="standardContextual"/>
            </w:rPr>
          </w:pPr>
          <w:r w:rsidRPr="009D789E">
            <w:fldChar w:fldCharType="begin"/>
          </w:r>
          <w:r w:rsidRPr="009D789E">
            <w:instrText xml:space="preserve"> TOC \o "1-3" \h \z \u </w:instrText>
          </w:r>
          <w:r w:rsidRPr="009D789E">
            <w:fldChar w:fldCharType="separate"/>
          </w:r>
          <w:hyperlink w:anchor="_Toc153551060" w:history="1">
            <w:r w:rsidR="00B35220" w:rsidRPr="00FF6DC6">
              <w:rPr>
                <w:rStyle w:val="Hyperlink"/>
              </w:rPr>
              <w:t>1</w:t>
            </w:r>
            <w:r w:rsidR="00B35220">
              <w:rPr>
                <w:rFonts w:asciiTheme="minorHAnsi" w:eastAsiaTheme="minorEastAsia" w:hAnsiTheme="minorHAnsi"/>
                <w:b w:val="0"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="00B35220" w:rsidRPr="00FF6DC6">
              <w:rPr>
                <w:rStyle w:val="Hyperlink"/>
              </w:rPr>
              <w:t>PLANNING PROPOSAL</w:t>
            </w:r>
            <w:r w:rsidR="00B35220">
              <w:rPr>
                <w:webHidden/>
              </w:rPr>
              <w:tab/>
            </w:r>
            <w:r w:rsidR="00B35220">
              <w:rPr>
                <w:webHidden/>
              </w:rPr>
              <w:fldChar w:fldCharType="begin"/>
            </w:r>
            <w:r w:rsidR="00B35220">
              <w:rPr>
                <w:webHidden/>
              </w:rPr>
              <w:instrText xml:space="preserve"> PAGEREF _Toc153551060 \h </w:instrText>
            </w:r>
            <w:r w:rsidR="00B35220">
              <w:rPr>
                <w:webHidden/>
              </w:rPr>
            </w:r>
            <w:r w:rsidR="00B35220">
              <w:rPr>
                <w:webHidden/>
              </w:rPr>
              <w:fldChar w:fldCharType="separate"/>
            </w:r>
            <w:r w:rsidR="00B35220">
              <w:rPr>
                <w:webHidden/>
              </w:rPr>
              <w:t>3</w:t>
            </w:r>
            <w:r w:rsidR="00B35220">
              <w:rPr>
                <w:webHidden/>
              </w:rPr>
              <w:fldChar w:fldCharType="end"/>
            </w:r>
          </w:hyperlink>
        </w:p>
        <w:p w14:paraId="25FCD696" w14:textId="4396C541" w:rsidR="00B35220" w:rsidRDefault="00B3522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1" w:history="1">
            <w:r w:rsidRPr="00FF6DC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Pr="00FF6DC6">
              <w:rPr>
                <w:rStyle w:val="Hyperlink"/>
                <w:noProof/>
              </w:rPr>
              <w:t>Proposal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0537" w14:textId="0D1831AE" w:rsidR="00B35220" w:rsidRDefault="00B3522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2" w:history="1">
            <w:r w:rsidRPr="00FF6DC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Pr="00FF6DC6">
              <w:rPr>
                <w:rStyle w:val="Hyperlink"/>
                <w:noProof/>
              </w:rPr>
              <w:t>Proposal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0F2E" w14:textId="0171E1DA" w:rsidR="00B35220" w:rsidRDefault="00B35220">
          <w:pPr>
            <w:pStyle w:val="Inhopg1"/>
            <w:rPr>
              <w:rFonts w:asciiTheme="minorHAnsi" w:eastAsiaTheme="minorEastAsia" w:hAnsiTheme="minorHAnsi"/>
              <w:b w:val="0"/>
              <w:kern w:val="2"/>
              <w:sz w:val="22"/>
              <w:lang w:val="nl-BE" w:eastAsia="nl-BE"/>
              <w14:ligatures w14:val="standardContextual"/>
            </w:rPr>
          </w:pPr>
          <w:hyperlink w:anchor="_Toc153551063" w:history="1">
            <w:r w:rsidRPr="00FF6DC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Pr="00FF6DC6">
              <w:rPr>
                <w:rStyle w:val="Hyperlink"/>
              </w:rPr>
              <w:t>Document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_Toc153551063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3D4FD3" w14:textId="4514610C" w:rsidR="00B35220" w:rsidRDefault="00B3522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4" w:history="1">
            <w:r w:rsidRPr="00FF6DC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Pr="00FF6DC6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0BA6" w14:textId="1488E98F" w:rsidR="00B35220" w:rsidRDefault="00B3522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5" w:history="1">
            <w:r w:rsidRPr="00FF6DC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Pr="00FF6DC6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A968" w14:textId="70E2199C" w:rsidR="00B35220" w:rsidRDefault="00B35220">
          <w:pPr>
            <w:pStyle w:val="Inhopg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nl-BE" w:eastAsia="nl-BE"/>
              <w14:ligatures w14:val="standardContextual"/>
            </w:rPr>
          </w:pPr>
          <w:hyperlink w:anchor="_Toc153551066" w:history="1">
            <w:r w:rsidRPr="00FF6DC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nl-BE" w:eastAsia="nl-BE"/>
                <w14:ligatures w14:val="standardContextual"/>
              </w:rPr>
              <w:tab/>
            </w:r>
            <w:r w:rsidRPr="00FF6DC6">
              <w:rPr>
                <w:rStyle w:val="Hyperlink"/>
                <w:noProof/>
              </w:rPr>
              <w:t>Non-Trivial Abbreviations and Project-Specific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72F5" w14:textId="2CBAED46" w:rsidR="00287A17" w:rsidRPr="009D789E" w:rsidRDefault="00287A17" w:rsidP="00287A17">
          <w:pPr>
            <w:rPr>
              <w:b/>
              <w:bCs/>
              <w:lang w:val="nl-NL"/>
            </w:rPr>
          </w:pPr>
          <w:r w:rsidRPr="009D789E">
            <w:rPr>
              <w:b/>
              <w:bCs/>
              <w:lang w:val="nl-NL"/>
            </w:rPr>
            <w:fldChar w:fldCharType="end"/>
          </w:r>
        </w:p>
      </w:sdtContent>
    </w:sdt>
    <w:p w14:paraId="130E2BE6" w14:textId="28653B85" w:rsidR="00CB460D" w:rsidRPr="003B7592" w:rsidRDefault="00287A17" w:rsidP="003B7592">
      <w:pPr>
        <w:rPr>
          <w:b/>
          <w:bCs/>
          <w:lang w:val="nl-NL"/>
        </w:rPr>
      </w:pPr>
      <w:r w:rsidRPr="009D789E">
        <w:rPr>
          <w:b/>
          <w:bCs/>
          <w:lang w:val="nl-NL"/>
        </w:rPr>
        <w:br w:type="page"/>
      </w:r>
      <w:r w:rsidR="007C3F74" w:rsidRPr="009D789E"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7E5F5F3" wp14:editId="0C19310A">
                <wp:simplePos x="0" y="0"/>
                <wp:positionH relativeFrom="column">
                  <wp:posOffset>-635</wp:posOffset>
                </wp:positionH>
                <wp:positionV relativeFrom="page">
                  <wp:posOffset>965537</wp:posOffset>
                </wp:positionV>
                <wp:extent cx="3977640" cy="1162050"/>
                <wp:effectExtent l="0" t="0" r="3810" b="0"/>
                <wp:wrapTopAndBottom/>
                <wp:docPr id="205" name="Tekstvak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9F4C3" w14:textId="0479AD0F" w:rsidR="004B19E6" w:rsidRPr="009D789E" w:rsidRDefault="00000000" w:rsidP="004B19E6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110908673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AF4BF6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1994758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8F7C88" w14:textId="2EC7DFD6" w:rsidR="004B19E6" w:rsidRPr="009D789E" w:rsidRDefault="003B7592" w:rsidP="004B19E6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Breakout game with gyroscope controller using Thread/Matter</w:t>
                                </w:r>
                              </w:p>
                            </w:sdtContent>
                          </w:sdt>
                          <w:p w14:paraId="2AA9673E" w14:textId="789F2C60" w:rsidR="004B19E6" w:rsidRPr="009D789E" w:rsidRDefault="004B19E6" w:rsidP="004B19E6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18897610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Dekimo</w:t>
                                </w:r>
                                <w:proofErr w:type="spellEnd"/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Turnhout</w:t>
                                </w:r>
                              </w:sdtContent>
                            </w:sdt>
                          </w:p>
                          <w:p w14:paraId="3FEA7656" w14:textId="77777777" w:rsidR="004B19E6" w:rsidRPr="00066642" w:rsidRDefault="004B19E6" w:rsidP="004B19E6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F5F3" id="Tekstvak 205" o:spid="_x0000_s1028" type="#_x0000_t202" style="position:absolute;margin-left:-.05pt;margin-top:76.05pt;width:313.2pt;height:91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" stroked="f">
                <v:textbox inset=",,,1mm">
                  <w:txbxContent>
                    <w:p w14:paraId="03D9F4C3" w14:textId="0479AD0F" w:rsidR="004B19E6" w:rsidRPr="009D789E" w:rsidRDefault="00000000" w:rsidP="004B19E6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11090867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F4BF6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199475834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B8F7C88" w14:textId="2EC7DFD6" w:rsidR="004B19E6" w:rsidRPr="009D789E" w:rsidRDefault="003B7592" w:rsidP="004B19E6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Breakout game with gyroscope controller using Thread/Matter</w:t>
                          </w:r>
                        </w:p>
                      </w:sdtContent>
                    </w:sdt>
                    <w:p w14:paraId="2AA9673E" w14:textId="789F2C60" w:rsidR="004B19E6" w:rsidRPr="009D789E" w:rsidRDefault="004B19E6" w:rsidP="004B19E6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188976108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Dekimo</w:t>
                          </w:r>
                          <w:proofErr w:type="spellEnd"/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Turnhout</w:t>
                          </w:r>
                        </w:sdtContent>
                      </w:sdt>
                    </w:p>
                    <w:p w14:paraId="3FEA7656" w14:textId="77777777" w:rsidR="004B19E6" w:rsidRPr="00066642" w:rsidRDefault="004B19E6" w:rsidP="004B19E6"/>
                  </w:txbxContent>
                </v:textbox>
                <w10:wrap type="topAndBottom" anchory="page"/>
              </v:shape>
            </w:pict>
          </mc:Fallback>
        </mc:AlternateContent>
      </w:r>
      <w:bookmarkStart w:id="1" w:name="_Toc428602003"/>
      <w:bookmarkStart w:id="2" w:name="_Toc428607743"/>
      <w:bookmarkStart w:id="3" w:name="_Toc428671372"/>
      <w:bookmarkStart w:id="4" w:name="_Toc18732758"/>
      <w:bookmarkStart w:id="5" w:name="_Toc18905085"/>
      <w:bookmarkStart w:id="6" w:name="_Toc136249366"/>
    </w:p>
    <w:p w14:paraId="14B8A0E6" w14:textId="77777777" w:rsidR="00CB460D" w:rsidRDefault="00CB460D" w:rsidP="00CB460D"/>
    <w:p w14:paraId="0C2C2F88" w14:textId="7BD2C9A6" w:rsidR="00CB460D" w:rsidRDefault="00CB460D" w:rsidP="00CB460D">
      <w:pPr>
        <w:pStyle w:val="Kop1"/>
      </w:pPr>
      <w:bookmarkStart w:id="7" w:name="_Toc153551060"/>
      <w:r w:rsidRPr="009D789E"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62829E8" wp14:editId="1DDC7749">
                <wp:simplePos x="0" y="0"/>
                <wp:positionH relativeFrom="column">
                  <wp:posOffset>-635</wp:posOffset>
                </wp:positionH>
                <wp:positionV relativeFrom="page">
                  <wp:posOffset>965537</wp:posOffset>
                </wp:positionV>
                <wp:extent cx="3977640" cy="1162050"/>
                <wp:effectExtent l="0" t="0" r="3810" b="0"/>
                <wp:wrapTopAndBottom/>
                <wp:docPr id="1688332086" name="Tekstvak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3A3F" w14:textId="7471087C" w:rsidR="00CB460D" w:rsidRPr="009D789E" w:rsidRDefault="00000000" w:rsidP="00CB460D">
                            <w:pPr>
                              <w:rPr>
                                <w:rFonts w:cstheme="minorHAnsi"/>
                                <w:caps/>
                                <w:color w:val="099ED9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099ED9"/>
                                  <w:sz w:val="48"/>
                                  <w:szCs w:val="48"/>
                                  <w:lang w:val="en-US"/>
                                </w:rPr>
                                <w:alias w:val="Onderwerp"/>
                                <w:tag w:val=""/>
                                <w:id w:val="-161682363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CB460D">
                                  <w:rPr>
                                    <w:rFonts w:cstheme="minorHAnsi"/>
                                    <w:caps/>
                                    <w:color w:val="099ED9"/>
                                    <w:sz w:val="48"/>
                                    <w:szCs w:val="48"/>
                                    <w:lang w:val="en-US"/>
                                  </w:rPr>
                                  <w:t>PLANNING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16125475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35C7C32" w14:textId="4C0AF3CC" w:rsidR="00CB460D" w:rsidRPr="009D789E" w:rsidRDefault="003B7592" w:rsidP="00CB460D">
                                <w:pP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Breakout game with gyroscope controller using Thread/Matter</w:t>
                                </w:r>
                              </w:p>
                            </w:sdtContent>
                          </w:sdt>
                          <w:p w14:paraId="4E1566ED" w14:textId="1291A3C6" w:rsidR="00CB460D" w:rsidRPr="009D789E" w:rsidRDefault="00CB460D" w:rsidP="00CB460D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D789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sdt>
                              <w:sdtPr>
                                <w:rPr>
                                  <w:rFonts w:cstheme="minorHAnsi"/>
                                  <w:sz w:val="32"/>
                                  <w:szCs w:val="32"/>
                                </w:rPr>
                                <w:alias w:val="Bedrijf"/>
                                <w:tag w:val=""/>
                                <w:id w:val="-17100156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>Dekimo</w:t>
                                </w:r>
                                <w:proofErr w:type="spellEnd"/>
                                <w:r w:rsidR="003B7592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Turnhout</w:t>
                                </w:r>
                              </w:sdtContent>
                            </w:sdt>
                          </w:p>
                          <w:p w14:paraId="261A66FE" w14:textId="77777777" w:rsidR="00CB460D" w:rsidRPr="00066642" w:rsidRDefault="00CB460D" w:rsidP="00CB460D"/>
                        </w:txbxContent>
                      </wps:txbx>
                      <wps:bodyPr rot="0" vert="horz" wrap="square" lIns="91440" tIns="45720" rIns="9144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29E8" id="_x0000_s1029" type="#_x0000_t202" style="position:absolute;left:0;text-align:left;margin-left:-.05pt;margin-top:76.05pt;width:313.2pt;height:91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" stroked="f">
                <v:textbox inset=",,,1mm">
                  <w:txbxContent>
                    <w:p w14:paraId="5A993A3F" w14:textId="7471087C" w:rsidR="00CB460D" w:rsidRPr="009D789E" w:rsidRDefault="00000000" w:rsidP="00CB460D">
                      <w:pPr>
                        <w:rPr>
                          <w:rFonts w:cstheme="minorHAnsi"/>
                          <w:caps/>
                          <w:color w:val="099ED9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099ED9"/>
                            <w:sz w:val="48"/>
                            <w:szCs w:val="48"/>
                            <w:lang w:val="en-US"/>
                          </w:rPr>
                          <w:alias w:val="Onderwerp"/>
                          <w:tag w:val=""/>
                          <w:id w:val="-161682363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CB460D">
                            <w:rPr>
                              <w:rFonts w:cstheme="minorHAnsi"/>
                              <w:caps/>
                              <w:color w:val="099ED9"/>
                              <w:sz w:val="48"/>
                              <w:szCs w:val="48"/>
                              <w:lang w:val="en-US"/>
                            </w:rPr>
                            <w:t>PLANNING</w:t>
                          </w:r>
                        </w:sdtContent>
                      </w:sdt>
                    </w:p>
                    <w:sdt>
                      <w:sdtP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alias w:val="Titel"/>
                        <w:tag w:val=""/>
                        <w:id w:val="16125475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35C7C32" w14:textId="4C0AF3CC" w:rsidR="00CB460D" w:rsidRPr="009D789E" w:rsidRDefault="003B7592" w:rsidP="00CB460D">
                          <w:pP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Breakout game with gyroscope controller using Thread/Matter</w:t>
                          </w:r>
                        </w:p>
                      </w:sdtContent>
                    </w:sdt>
                    <w:p w14:paraId="4E1566ED" w14:textId="1291A3C6" w:rsidR="00CB460D" w:rsidRPr="009D789E" w:rsidRDefault="00CB460D" w:rsidP="00CB460D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D789E">
                        <w:rPr>
                          <w:rFonts w:cstheme="minorHAnsi"/>
                          <w:sz w:val="32"/>
                          <w:szCs w:val="32"/>
                        </w:rPr>
                        <w:t xml:space="preserve">for </w:t>
                      </w:r>
                      <w:sdt>
                        <w:sdtPr>
                          <w:rPr>
                            <w:rFonts w:cstheme="minorHAnsi"/>
                            <w:sz w:val="32"/>
                            <w:szCs w:val="32"/>
                          </w:rPr>
                          <w:alias w:val="Bedrijf"/>
                          <w:tag w:val=""/>
                          <w:id w:val="-171001567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>Dekimo</w:t>
                          </w:r>
                          <w:proofErr w:type="spellEnd"/>
                          <w:r w:rsidR="003B7592">
                            <w:rPr>
                              <w:rFonts w:cstheme="minorHAnsi"/>
                              <w:sz w:val="32"/>
                              <w:szCs w:val="32"/>
                            </w:rPr>
                            <w:t xml:space="preserve"> Turnhout</w:t>
                          </w:r>
                        </w:sdtContent>
                      </w:sdt>
                    </w:p>
                    <w:p w14:paraId="261A66FE" w14:textId="77777777" w:rsidR="00CB460D" w:rsidRPr="00066642" w:rsidRDefault="00CB460D" w:rsidP="00CB460D"/>
                  </w:txbxContent>
                </v:textbox>
                <w10:wrap type="topAndBottom" anchory="page"/>
              </v:shape>
            </w:pict>
          </mc:Fallback>
        </mc:AlternateContent>
      </w:r>
      <w:r>
        <w:t>PLANNING PROPOSAL</w:t>
      </w:r>
      <w:bookmarkEnd w:id="7"/>
    </w:p>
    <w:p w14:paraId="71B2420A" w14:textId="73CDEC1C" w:rsidR="00FF01D6" w:rsidRDefault="00FF01D6" w:rsidP="00FF01D6">
      <w:pPr>
        <w:pStyle w:val="Kop2"/>
      </w:pPr>
      <w:bookmarkStart w:id="8" w:name="_Toc153551061"/>
      <w:r>
        <w:t>Proposal 1</w:t>
      </w:r>
      <w:bookmarkEnd w:id="8"/>
    </w:p>
    <w:p w14:paraId="3C799174" w14:textId="77777777" w:rsidR="003B7592" w:rsidRDefault="003B7592" w:rsidP="003B7592"/>
    <w:p w14:paraId="5E751F93" w14:textId="52A25EA1" w:rsidR="003B7592" w:rsidRDefault="003B7592" w:rsidP="003B7592">
      <w:r w:rsidRPr="003B7592">
        <w:drawing>
          <wp:inline distT="0" distB="0" distL="0" distR="0" wp14:anchorId="3A15238D" wp14:editId="3D19AC25">
            <wp:extent cx="6120130" cy="1531620"/>
            <wp:effectExtent l="0" t="0" r="0" b="0"/>
            <wp:docPr id="4455232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697" w14:textId="77777777" w:rsidR="003B7592" w:rsidRDefault="003B7592" w:rsidP="003B7592"/>
    <w:p w14:paraId="3FA1D1A5" w14:textId="15DD7DD6" w:rsidR="003B7592" w:rsidRDefault="003B7592" w:rsidP="003B7592">
      <w:r>
        <w:t xml:space="preserve">See </w:t>
      </w:r>
      <w:r w:rsidRPr="003B7592">
        <w:t>20231201</w:t>
      </w:r>
      <w:r w:rsidR="004324B6">
        <w:t xml:space="preserve"> - </w:t>
      </w:r>
      <w:r w:rsidRPr="003B7592">
        <w:t>ProjectPlanning.pdf</w:t>
      </w:r>
    </w:p>
    <w:p w14:paraId="6184AE9C" w14:textId="77777777" w:rsidR="003B7592" w:rsidRDefault="003B7592" w:rsidP="003B7592"/>
    <w:p w14:paraId="32D81D1D" w14:textId="48DE8125" w:rsidR="003B7592" w:rsidRDefault="003B7592" w:rsidP="003B7592">
      <w:pPr>
        <w:pStyle w:val="Kop2"/>
      </w:pPr>
      <w:bookmarkStart w:id="9" w:name="_Toc153551062"/>
      <w:r>
        <w:t>Proposal 2</w:t>
      </w:r>
      <w:bookmarkEnd w:id="9"/>
    </w:p>
    <w:p w14:paraId="65F6DE5D" w14:textId="77777777" w:rsidR="003B7592" w:rsidRDefault="003B7592" w:rsidP="003B7592"/>
    <w:p w14:paraId="1387835B" w14:textId="05322E2B" w:rsidR="004324B6" w:rsidRDefault="004324B6" w:rsidP="003B7592">
      <w:r w:rsidRPr="004324B6">
        <w:drawing>
          <wp:inline distT="0" distB="0" distL="0" distR="0" wp14:anchorId="7121DBEB" wp14:editId="1AEEE80F">
            <wp:extent cx="6120130" cy="1659255"/>
            <wp:effectExtent l="0" t="0" r="0" b="0"/>
            <wp:docPr id="212192763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7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6C1" w14:textId="77777777" w:rsidR="004324B6" w:rsidRDefault="004324B6" w:rsidP="003B7592"/>
    <w:p w14:paraId="5EF64713" w14:textId="5858325F" w:rsidR="004324B6" w:rsidRDefault="004324B6" w:rsidP="003B7592">
      <w:r>
        <w:t xml:space="preserve">See </w:t>
      </w:r>
      <w:r w:rsidRPr="004324B6">
        <w:t>20231215 - ProjectPlanning.pdf</w:t>
      </w:r>
    </w:p>
    <w:p w14:paraId="41980BC8" w14:textId="77777777" w:rsidR="004324B6" w:rsidRDefault="004324B6" w:rsidP="003B7592"/>
    <w:p w14:paraId="496E116A" w14:textId="381C95CE" w:rsidR="004324B6" w:rsidRDefault="004324B6" w:rsidP="003B7592">
      <w:r>
        <w:t>Remarks:</w:t>
      </w:r>
    </w:p>
    <w:p w14:paraId="48D0AA48" w14:textId="5CC1FEBF" w:rsidR="004324B6" w:rsidRPr="003B7592" w:rsidRDefault="004324B6" w:rsidP="003B7592">
      <w:r>
        <w:t xml:space="preserve">Added Demo job </w:t>
      </w:r>
      <w:proofErr w:type="spellStart"/>
      <w:r>
        <w:t>beurs</w:t>
      </w:r>
      <w:proofErr w:type="spellEnd"/>
      <w:r>
        <w:t>, this is a milestone. A demo example must be finished then.</w:t>
      </w:r>
    </w:p>
    <w:p w14:paraId="65B1166B" w14:textId="77777777" w:rsidR="00CB460D" w:rsidRPr="00CB460D" w:rsidRDefault="00CB460D" w:rsidP="00CB460D"/>
    <w:p w14:paraId="7F9D53B5" w14:textId="77777777" w:rsidR="00CD73A8" w:rsidRPr="009D789E" w:rsidRDefault="00412604" w:rsidP="004A480F">
      <w:pPr>
        <w:pStyle w:val="Kop1"/>
      </w:pPr>
      <w:bookmarkStart w:id="10" w:name="_Toc428602004"/>
      <w:bookmarkStart w:id="11" w:name="_Toc428607744"/>
      <w:bookmarkStart w:id="12" w:name="_Toc428671373"/>
      <w:bookmarkStart w:id="13" w:name="_Toc18732759"/>
      <w:bookmarkStart w:id="14" w:name="_Toc18905086"/>
      <w:bookmarkStart w:id="15" w:name="_Toc136249367"/>
      <w:bookmarkStart w:id="16" w:name="_Toc202771423"/>
      <w:bookmarkStart w:id="17" w:name="_Toc211922475"/>
      <w:bookmarkStart w:id="18" w:name="_Toc504944964"/>
      <w:bookmarkStart w:id="19" w:name="_Toc153551063"/>
      <w:bookmarkEnd w:id="1"/>
      <w:bookmarkEnd w:id="2"/>
      <w:bookmarkEnd w:id="3"/>
      <w:bookmarkEnd w:id="4"/>
      <w:bookmarkEnd w:id="5"/>
      <w:bookmarkEnd w:id="6"/>
      <w:r w:rsidRPr="009D789E">
        <w:t>Document Information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1A13100" w14:textId="77777777" w:rsidR="00CD73A8" w:rsidRPr="009D789E" w:rsidRDefault="00412604" w:rsidP="002503DB">
      <w:pPr>
        <w:pStyle w:val="Kop2"/>
      </w:pPr>
      <w:bookmarkStart w:id="20" w:name="_Toc504944965"/>
      <w:bookmarkStart w:id="21" w:name="_Toc153551064"/>
      <w:r w:rsidRPr="009D789E">
        <w:t>Version History</w:t>
      </w:r>
      <w:bookmarkEnd w:id="20"/>
      <w:bookmarkEnd w:id="21"/>
    </w:p>
    <w:p w14:paraId="2FE1BCB8" w14:textId="77777777" w:rsidR="00CD73A8" w:rsidRPr="009D789E" w:rsidRDefault="00CD73A8" w:rsidP="00CD73A8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25"/>
        <w:gridCol w:w="1134"/>
        <w:gridCol w:w="1276"/>
        <w:gridCol w:w="5811"/>
      </w:tblGrid>
      <w:tr w:rsidR="005C0CB9" w:rsidRPr="009D789E" w14:paraId="7D04F6E4" w14:textId="77777777" w:rsidTr="005C0CB9">
        <w:tc>
          <w:tcPr>
            <w:tcW w:w="15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0211B205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BE70EC1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Author</w:t>
            </w:r>
          </w:p>
        </w:tc>
        <w:tc>
          <w:tcPr>
            <w:tcW w:w="1276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A2DF102" w14:textId="77777777" w:rsidR="005C0CB9" w:rsidRPr="009D789E" w:rsidRDefault="005C0CB9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Version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F83C40C" w14:textId="77777777" w:rsidR="005C0CB9" w:rsidRPr="009D789E" w:rsidRDefault="005C0CB9" w:rsidP="00DC29C9">
            <w:pPr>
              <w:tabs>
                <w:tab w:val="center" w:pos="2798"/>
                <w:tab w:val="left" w:pos="4140"/>
              </w:tabs>
              <w:rPr>
                <w:b/>
                <w:bCs/>
                <w:color w:val="FFFFFF" w:themeColor="background1"/>
                <w:szCs w:val="20"/>
              </w:rPr>
            </w:pPr>
          </w:p>
        </w:tc>
      </w:tr>
      <w:tr w:rsidR="005C0CB9" w:rsidRPr="009D789E" w14:paraId="4E4D8254" w14:textId="77777777" w:rsidTr="005C0CB9">
        <w:tc>
          <w:tcPr>
            <w:tcW w:w="1525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428096D1" w14:textId="393D4726" w:rsidR="005C0CB9" w:rsidRPr="009D789E" w:rsidRDefault="00A02BA1" w:rsidP="00CD73A8">
            <w:pPr>
              <w:jc w:val="center"/>
            </w:pPr>
            <w:r>
              <w:t>01/12/2023</w:t>
            </w:r>
          </w:p>
        </w:tc>
        <w:tc>
          <w:tcPr>
            <w:tcW w:w="1134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5A26B1DB" w14:textId="10EBED14" w:rsidR="005C0CB9" w:rsidRPr="009D789E" w:rsidRDefault="00A02BA1" w:rsidP="00E0023C">
            <w:pPr>
              <w:jc w:val="center"/>
            </w:pPr>
            <w:r>
              <w:t>BGY</w:t>
            </w:r>
          </w:p>
        </w:tc>
        <w:tc>
          <w:tcPr>
            <w:tcW w:w="1276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198207E9" w14:textId="4C7D4A49" w:rsidR="005C0CB9" w:rsidRPr="009D789E" w:rsidRDefault="00EF2A25" w:rsidP="00E0023C">
            <w:pPr>
              <w:jc w:val="center"/>
            </w:pPr>
            <w:r>
              <w:t>0.1</w:t>
            </w:r>
          </w:p>
        </w:tc>
        <w:tc>
          <w:tcPr>
            <w:tcW w:w="5811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2C7637F5" w14:textId="6DB811A8" w:rsidR="005C0CB9" w:rsidRPr="009D789E" w:rsidRDefault="00EF2A25" w:rsidP="00E0023C">
            <w:r>
              <w:t>Initial Draft</w:t>
            </w:r>
          </w:p>
        </w:tc>
      </w:tr>
      <w:tr w:rsidR="005C0CB9" w:rsidRPr="009D789E" w14:paraId="47EDDADB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0E8D9F91" w14:textId="27BED5BD" w:rsidR="005C0CB9" w:rsidRPr="009D789E" w:rsidRDefault="00A02BA1">
            <w:pPr>
              <w:jc w:val="center"/>
            </w:pPr>
            <w:r>
              <w:t>15/12/2023</w:t>
            </w: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6A2F495A" w14:textId="7AD62F10" w:rsidR="005C0CB9" w:rsidRPr="009D789E" w:rsidRDefault="00A02BA1" w:rsidP="00E0023C">
            <w:pPr>
              <w:jc w:val="center"/>
            </w:pPr>
            <w:r>
              <w:t>BGY</w:t>
            </w: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331DED12" w14:textId="1E91848E" w:rsidR="005C0CB9" w:rsidRPr="009D789E" w:rsidRDefault="00FF01D6" w:rsidP="00E0023C">
            <w:pPr>
              <w:jc w:val="center"/>
            </w:pPr>
            <w:r>
              <w:t>0.2</w:t>
            </w: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1E1C8A2E" w14:textId="4C5E0188" w:rsidR="005C0CB9" w:rsidRPr="009D789E" w:rsidRDefault="00FF01D6" w:rsidP="00E0023C">
            <w:r>
              <w:t xml:space="preserve">Update planning </w:t>
            </w:r>
          </w:p>
        </w:tc>
      </w:tr>
      <w:tr w:rsidR="005C0CB9" w:rsidRPr="009D789E" w14:paraId="13F686A7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0AF1DCBA" w14:textId="75543D75" w:rsidR="005C0CB9" w:rsidRPr="009D789E" w:rsidRDefault="005C0CB9" w:rsidP="00A02BA1"/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7BAD84E3" w14:textId="2072F601" w:rsidR="005C0CB9" w:rsidRPr="009D789E" w:rsidRDefault="005C0CB9" w:rsidP="00A02BA1"/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4ACFF6F2" w14:textId="074F095A" w:rsidR="005C0CB9" w:rsidRPr="009D789E" w:rsidRDefault="005C0CB9" w:rsidP="00A02BA1"/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27416CC5" w14:textId="2FC9B51B" w:rsidR="005C0CB9" w:rsidRPr="009D789E" w:rsidRDefault="005C0CB9" w:rsidP="00E0023C"/>
        </w:tc>
      </w:tr>
      <w:tr w:rsidR="005C0CB9" w:rsidRPr="009D789E" w14:paraId="24D3CF34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73987A46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3B97C5D1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488CBC7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5A26FD64" w14:textId="77777777" w:rsidR="005C0CB9" w:rsidRPr="009D789E" w:rsidRDefault="005C0CB9" w:rsidP="00E0023C"/>
        </w:tc>
      </w:tr>
      <w:tr w:rsidR="005C0CB9" w:rsidRPr="009D789E" w14:paraId="43C3DBAF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6CC0CA9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3B29E93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51E59AE8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707496A3" w14:textId="77777777" w:rsidR="005C0CB9" w:rsidRPr="009D789E" w:rsidRDefault="005C0CB9" w:rsidP="00E0023C"/>
        </w:tc>
      </w:tr>
      <w:tr w:rsidR="005C0CB9" w:rsidRPr="009D789E" w14:paraId="4B1A5006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4BCF94C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758B65B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7FCA0BFF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053B32D9" w14:textId="77777777" w:rsidR="005C0CB9" w:rsidRPr="009D789E" w:rsidRDefault="005C0CB9" w:rsidP="00E0023C"/>
        </w:tc>
      </w:tr>
      <w:tr w:rsidR="005C0CB9" w:rsidRPr="009D789E" w14:paraId="243536F9" w14:textId="77777777" w:rsidTr="005C0CB9">
        <w:tc>
          <w:tcPr>
            <w:tcW w:w="1525" w:type="dxa"/>
            <w:tcBorders>
              <w:left w:val="single" w:sz="8" w:space="0" w:color="808080"/>
              <w:right w:val="single" w:sz="4" w:space="0" w:color="808080"/>
            </w:tcBorders>
          </w:tcPr>
          <w:p w14:paraId="4B7CE1ED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right w:val="single" w:sz="4" w:space="0" w:color="808080"/>
            </w:tcBorders>
          </w:tcPr>
          <w:p w14:paraId="10F42295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right w:val="single" w:sz="4" w:space="0" w:color="808080"/>
            </w:tcBorders>
          </w:tcPr>
          <w:p w14:paraId="00DF6DAC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right w:val="single" w:sz="4" w:space="0" w:color="808080"/>
            </w:tcBorders>
          </w:tcPr>
          <w:p w14:paraId="167F1429" w14:textId="77777777" w:rsidR="005C0CB9" w:rsidRPr="009D789E" w:rsidRDefault="005C0CB9" w:rsidP="00E0023C"/>
        </w:tc>
      </w:tr>
      <w:tr w:rsidR="005C0CB9" w:rsidRPr="009D789E" w14:paraId="2A3337B0" w14:textId="77777777" w:rsidTr="005C0CB9">
        <w:tc>
          <w:tcPr>
            <w:tcW w:w="1525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288AB7C7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6CB909CC" w14:textId="77777777" w:rsidR="005C0CB9" w:rsidRPr="009D789E" w:rsidRDefault="005C0CB9" w:rsidP="00E0023C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11B9B7A8" w14:textId="77777777" w:rsidR="005C0CB9" w:rsidRPr="009D789E" w:rsidRDefault="005C0CB9" w:rsidP="00E0023C">
            <w:pPr>
              <w:jc w:val="center"/>
            </w:pPr>
          </w:p>
        </w:tc>
        <w:tc>
          <w:tcPr>
            <w:tcW w:w="5811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1CC7707D" w14:textId="77777777" w:rsidR="005C0CB9" w:rsidRPr="009D789E" w:rsidRDefault="005C0CB9" w:rsidP="00E0023C"/>
        </w:tc>
      </w:tr>
    </w:tbl>
    <w:p w14:paraId="09EC3155" w14:textId="77777777" w:rsidR="00CD73A8" w:rsidRPr="009D789E" w:rsidRDefault="00412604" w:rsidP="002503DB">
      <w:pPr>
        <w:pStyle w:val="Kop2"/>
      </w:pPr>
      <w:bookmarkStart w:id="22" w:name="_Toc504944966"/>
      <w:bookmarkStart w:id="23" w:name="_Toc153551065"/>
      <w:r w:rsidRPr="009D789E">
        <w:t>Related Documents</w:t>
      </w:r>
      <w:bookmarkEnd w:id="22"/>
      <w:bookmarkEnd w:id="23"/>
    </w:p>
    <w:p w14:paraId="452D4DEA" w14:textId="77777777" w:rsidR="00CD73A8" w:rsidRPr="009D789E" w:rsidRDefault="00CD73A8" w:rsidP="00CD73A8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25"/>
        <w:gridCol w:w="6921"/>
      </w:tblGrid>
      <w:tr w:rsidR="00A036E3" w:rsidRPr="009D789E" w14:paraId="36E0C357" w14:textId="77777777" w:rsidTr="008125CE">
        <w:tc>
          <w:tcPr>
            <w:tcW w:w="28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7612E125" w14:textId="77777777" w:rsidR="00A036E3" w:rsidRPr="009D789E" w:rsidRDefault="00A036E3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Ref</w:t>
            </w:r>
          </w:p>
        </w:tc>
        <w:tc>
          <w:tcPr>
            <w:tcW w:w="6921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4D545229" w14:textId="77777777" w:rsidR="00A036E3" w:rsidRPr="009D789E" w:rsidRDefault="00412604" w:rsidP="00E0023C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Description</w:t>
            </w:r>
          </w:p>
        </w:tc>
      </w:tr>
      <w:tr w:rsidR="00A036E3" w:rsidRPr="009D789E" w14:paraId="5AE178AC" w14:textId="77777777" w:rsidTr="008125CE">
        <w:tc>
          <w:tcPr>
            <w:tcW w:w="2825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67B2AF47" w14:textId="57956146" w:rsidR="00A036E3" w:rsidRPr="009D789E" w:rsidRDefault="008125CE" w:rsidP="00E0023C">
            <w:pPr>
              <w:jc w:val="center"/>
            </w:pPr>
            <w:r w:rsidRPr="008125CE">
              <w:t>231018-01 Planning.pdf</w:t>
            </w:r>
          </w:p>
        </w:tc>
        <w:tc>
          <w:tcPr>
            <w:tcW w:w="6921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4CFB2C5B" w14:textId="343416FA" w:rsidR="00A036E3" w:rsidRPr="009D789E" w:rsidRDefault="008125CE" w:rsidP="0046095C">
            <w:r>
              <w:t>Planning</w:t>
            </w:r>
          </w:p>
        </w:tc>
      </w:tr>
      <w:tr w:rsidR="00A036E3" w:rsidRPr="009D789E" w14:paraId="26B5577C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16DF419E" w14:textId="07D3CA3F" w:rsidR="00A036E3" w:rsidRPr="009D789E" w:rsidRDefault="00FF01D6" w:rsidP="00E0023C">
            <w:pPr>
              <w:jc w:val="center"/>
            </w:pPr>
            <w:r w:rsidRPr="00FF01D6">
              <w:t>231019-01 Planning.pdf</w:t>
            </w: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0DE509CB" w14:textId="5488073E" w:rsidR="00A036E3" w:rsidRPr="009D789E" w:rsidRDefault="00FF01D6" w:rsidP="0046095C">
            <w:r>
              <w:t>Planning</w:t>
            </w:r>
          </w:p>
        </w:tc>
      </w:tr>
      <w:tr w:rsidR="00A036E3" w:rsidRPr="009D789E" w14:paraId="6452763E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15EA065E" w14:textId="25BCB99D" w:rsidR="00A036E3" w:rsidRPr="009D789E" w:rsidRDefault="00E51870" w:rsidP="00E0023C">
            <w:pPr>
              <w:jc w:val="center"/>
            </w:pPr>
            <w:r w:rsidRPr="00E51870">
              <w:t>231025-01 Planning (with custom devkit).pdf</w:t>
            </w: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4E030137" w14:textId="0609ED9D" w:rsidR="00A036E3" w:rsidRPr="009D789E" w:rsidRDefault="00E51870" w:rsidP="0046095C">
            <w:r>
              <w:t>Planning</w:t>
            </w:r>
          </w:p>
        </w:tc>
      </w:tr>
      <w:tr w:rsidR="00A036E3" w:rsidRPr="009D789E" w14:paraId="16CD878F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4A8F0B81" w14:textId="77777777" w:rsidR="00A036E3" w:rsidRPr="009D789E" w:rsidRDefault="00A036E3" w:rsidP="00E0023C">
            <w:pPr>
              <w:jc w:val="center"/>
              <w:rPr>
                <w:highlight w:val="yellow"/>
              </w:rPr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CB92BAD" w14:textId="77777777" w:rsidR="00A036E3" w:rsidRPr="009D789E" w:rsidRDefault="00A036E3" w:rsidP="0046095C">
            <w:pPr>
              <w:rPr>
                <w:highlight w:val="yellow"/>
              </w:rPr>
            </w:pPr>
          </w:p>
        </w:tc>
      </w:tr>
      <w:tr w:rsidR="00A036E3" w:rsidRPr="009D789E" w14:paraId="10B5BD95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65D6283A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3D22A83" w14:textId="77777777" w:rsidR="00A036E3" w:rsidRPr="009D789E" w:rsidRDefault="00A036E3" w:rsidP="0046095C"/>
        </w:tc>
      </w:tr>
      <w:tr w:rsidR="00A036E3" w:rsidRPr="009D789E" w14:paraId="75FA7F27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736B660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78FF5205" w14:textId="77777777" w:rsidR="00A036E3" w:rsidRPr="009D789E" w:rsidRDefault="00A036E3" w:rsidP="0046095C"/>
        </w:tc>
      </w:tr>
      <w:tr w:rsidR="00A036E3" w:rsidRPr="009D789E" w14:paraId="5C5B1BF2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5ECE664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0C4F6179" w14:textId="77777777" w:rsidR="00A036E3" w:rsidRPr="009D789E" w:rsidRDefault="00A036E3" w:rsidP="0046095C"/>
        </w:tc>
      </w:tr>
      <w:tr w:rsidR="00A036E3" w:rsidRPr="009D789E" w14:paraId="52B41985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2E4C0D93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36B18124" w14:textId="77777777" w:rsidR="00A036E3" w:rsidRPr="009D789E" w:rsidRDefault="00A036E3" w:rsidP="0046095C"/>
        </w:tc>
      </w:tr>
      <w:tr w:rsidR="00A036E3" w:rsidRPr="009D789E" w14:paraId="46A858B4" w14:textId="77777777" w:rsidTr="008125CE">
        <w:tc>
          <w:tcPr>
            <w:tcW w:w="2825" w:type="dxa"/>
            <w:tcBorders>
              <w:left w:val="single" w:sz="8" w:space="0" w:color="808080"/>
              <w:right w:val="single" w:sz="4" w:space="0" w:color="808080"/>
            </w:tcBorders>
          </w:tcPr>
          <w:p w14:paraId="6243DC2E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right w:val="single" w:sz="4" w:space="0" w:color="808080"/>
            </w:tcBorders>
          </w:tcPr>
          <w:p w14:paraId="6062BAE2" w14:textId="77777777" w:rsidR="00A036E3" w:rsidRPr="009D789E" w:rsidRDefault="00A036E3" w:rsidP="0046095C"/>
        </w:tc>
      </w:tr>
      <w:tr w:rsidR="00A036E3" w:rsidRPr="009D789E" w14:paraId="7897AD40" w14:textId="77777777" w:rsidTr="008125CE">
        <w:tc>
          <w:tcPr>
            <w:tcW w:w="2825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435FBABF" w14:textId="77777777" w:rsidR="00A036E3" w:rsidRPr="009D789E" w:rsidRDefault="00A036E3" w:rsidP="00E0023C">
            <w:pPr>
              <w:jc w:val="center"/>
            </w:pPr>
          </w:p>
        </w:tc>
        <w:tc>
          <w:tcPr>
            <w:tcW w:w="6921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4A8C048F" w14:textId="77777777" w:rsidR="00A036E3" w:rsidRPr="009D789E" w:rsidRDefault="00A036E3" w:rsidP="0046095C"/>
        </w:tc>
      </w:tr>
    </w:tbl>
    <w:p w14:paraId="6DDE5F24" w14:textId="77777777" w:rsidR="00F700AA" w:rsidRPr="009D789E" w:rsidRDefault="00F700AA" w:rsidP="002B094F"/>
    <w:p w14:paraId="06F4E1B1" w14:textId="77777777" w:rsidR="00412604" w:rsidRPr="009D789E" w:rsidRDefault="00412604" w:rsidP="002503DB">
      <w:pPr>
        <w:pStyle w:val="Kop2"/>
      </w:pPr>
      <w:bookmarkStart w:id="24" w:name="_Toc504944967"/>
      <w:bookmarkStart w:id="25" w:name="_Toc153551066"/>
      <w:r w:rsidRPr="009D789E">
        <w:t>Non-Trivial Abbreviations</w:t>
      </w:r>
      <w:r w:rsidR="00B441E6" w:rsidRPr="009D789E">
        <w:t xml:space="preserve"> and Project-Specific Terminology</w:t>
      </w:r>
      <w:bookmarkEnd w:id="24"/>
      <w:bookmarkEnd w:id="25"/>
    </w:p>
    <w:p w14:paraId="7B82EF48" w14:textId="77777777" w:rsidR="00412604" w:rsidRPr="009D789E" w:rsidRDefault="00412604" w:rsidP="00412604"/>
    <w:tbl>
      <w:tblPr>
        <w:tblW w:w="974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V w:val="single" w:sz="4" w:space="0" w:color="80808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33"/>
        <w:gridCol w:w="7913"/>
      </w:tblGrid>
      <w:tr w:rsidR="00CD5D9A" w:rsidRPr="009D789E" w14:paraId="00C2F0F5" w14:textId="77777777" w:rsidTr="00CD5D9A">
        <w:tc>
          <w:tcPr>
            <w:tcW w:w="1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9228EE5" w14:textId="77777777" w:rsidR="00412604" w:rsidRPr="009D789E" w:rsidRDefault="00412604" w:rsidP="00152858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Abbreviation</w:t>
            </w:r>
          </w:p>
        </w:tc>
        <w:tc>
          <w:tcPr>
            <w:tcW w:w="7913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auto" w:fill="4FABD9"/>
          </w:tcPr>
          <w:p w14:paraId="6DD0DD33" w14:textId="77777777" w:rsidR="00412604" w:rsidRPr="009D789E" w:rsidRDefault="00412604" w:rsidP="00152858">
            <w:pPr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9D789E">
              <w:rPr>
                <w:b/>
                <w:bCs/>
                <w:color w:val="FFFFFF" w:themeColor="background1"/>
                <w:szCs w:val="20"/>
              </w:rPr>
              <w:t>Explanation</w:t>
            </w:r>
          </w:p>
        </w:tc>
      </w:tr>
      <w:tr w:rsidR="00412604" w:rsidRPr="009D789E" w14:paraId="43355038" w14:textId="77777777" w:rsidTr="00412604">
        <w:tc>
          <w:tcPr>
            <w:tcW w:w="1833" w:type="dxa"/>
            <w:tcBorders>
              <w:top w:val="nil"/>
              <w:left w:val="single" w:sz="8" w:space="0" w:color="808080"/>
              <w:right w:val="single" w:sz="4" w:space="0" w:color="808080"/>
            </w:tcBorders>
          </w:tcPr>
          <w:p w14:paraId="51A28B32" w14:textId="77777777" w:rsidR="00412604" w:rsidRPr="009D789E" w:rsidRDefault="00412604" w:rsidP="002E4817"/>
        </w:tc>
        <w:tc>
          <w:tcPr>
            <w:tcW w:w="7913" w:type="dxa"/>
            <w:tcBorders>
              <w:top w:val="nil"/>
              <w:left w:val="single" w:sz="4" w:space="0" w:color="808080"/>
              <w:right w:val="single" w:sz="4" w:space="0" w:color="808080"/>
            </w:tcBorders>
          </w:tcPr>
          <w:p w14:paraId="63C2CCBD" w14:textId="77777777" w:rsidR="00412604" w:rsidRPr="009D789E" w:rsidRDefault="00412604" w:rsidP="00152858"/>
        </w:tc>
      </w:tr>
      <w:tr w:rsidR="00412604" w:rsidRPr="009D789E" w14:paraId="5C0FEAFC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F533AD9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6705941C" w14:textId="77777777" w:rsidR="00412604" w:rsidRPr="009D789E" w:rsidRDefault="00412604" w:rsidP="00152858"/>
        </w:tc>
      </w:tr>
      <w:tr w:rsidR="00412604" w:rsidRPr="009D789E" w14:paraId="36C86CA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9B6A634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F12FEDF" w14:textId="77777777" w:rsidR="00412604" w:rsidRPr="009D789E" w:rsidRDefault="00412604" w:rsidP="00152858"/>
        </w:tc>
      </w:tr>
      <w:tr w:rsidR="00412604" w:rsidRPr="009D789E" w14:paraId="0D1E0026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1FD32FC" w14:textId="77777777" w:rsidR="00412604" w:rsidRPr="009D789E" w:rsidRDefault="00412604" w:rsidP="00152858">
            <w:pPr>
              <w:jc w:val="center"/>
              <w:rPr>
                <w:highlight w:val="yellow"/>
              </w:rPr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2999D21A" w14:textId="77777777" w:rsidR="00412604" w:rsidRPr="009D789E" w:rsidRDefault="00412604" w:rsidP="00152858">
            <w:pPr>
              <w:rPr>
                <w:highlight w:val="yellow"/>
              </w:rPr>
            </w:pPr>
          </w:p>
        </w:tc>
      </w:tr>
      <w:tr w:rsidR="00412604" w:rsidRPr="009D789E" w14:paraId="0FD1394B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52F856F8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C2D4588" w14:textId="77777777" w:rsidR="00412604" w:rsidRPr="009D789E" w:rsidRDefault="00412604" w:rsidP="00152858"/>
        </w:tc>
      </w:tr>
      <w:tr w:rsidR="00412604" w:rsidRPr="009D789E" w14:paraId="3256AD8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688F9F4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68DE4700" w14:textId="77777777" w:rsidR="00412604" w:rsidRPr="009D789E" w:rsidRDefault="00412604" w:rsidP="00152858"/>
        </w:tc>
      </w:tr>
      <w:tr w:rsidR="00412604" w:rsidRPr="009D789E" w14:paraId="726FC351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24C0EC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7ADFAFFF" w14:textId="77777777" w:rsidR="00412604" w:rsidRPr="009D789E" w:rsidRDefault="00412604" w:rsidP="00152858"/>
        </w:tc>
      </w:tr>
      <w:tr w:rsidR="00412604" w:rsidRPr="009D789E" w14:paraId="3954C308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44A4FA07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0818C546" w14:textId="77777777" w:rsidR="00412604" w:rsidRPr="009D789E" w:rsidRDefault="00412604" w:rsidP="00152858"/>
        </w:tc>
      </w:tr>
      <w:tr w:rsidR="00412604" w:rsidRPr="009D789E" w14:paraId="1002F82D" w14:textId="77777777" w:rsidTr="00412604">
        <w:tc>
          <w:tcPr>
            <w:tcW w:w="1833" w:type="dxa"/>
            <w:tcBorders>
              <w:left w:val="single" w:sz="8" w:space="0" w:color="808080"/>
              <w:right w:val="single" w:sz="4" w:space="0" w:color="808080"/>
            </w:tcBorders>
          </w:tcPr>
          <w:p w14:paraId="03CAD104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right w:val="single" w:sz="4" w:space="0" w:color="808080"/>
            </w:tcBorders>
          </w:tcPr>
          <w:p w14:paraId="16C14865" w14:textId="77777777" w:rsidR="00412604" w:rsidRPr="009D789E" w:rsidRDefault="00412604" w:rsidP="00152858"/>
        </w:tc>
      </w:tr>
      <w:tr w:rsidR="00412604" w:rsidRPr="009D789E" w14:paraId="7665BA37" w14:textId="77777777" w:rsidTr="00412604">
        <w:tc>
          <w:tcPr>
            <w:tcW w:w="1833" w:type="dxa"/>
            <w:tcBorders>
              <w:left w:val="single" w:sz="8" w:space="0" w:color="808080"/>
              <w:bottom w:val="single" w:sz="8" w:space="0" w:color="808080"/>
              <w:right w:val="single" w:sz="4" w:space="0" w:color="808080"/>
            </w:tcBorders>
          </w:tcPr>
          <w:p w14:paraId="5CF793A3" w14:textId="77777777" w:rsidR="00412604" w:rsidRPr="009D789E" w:rsidRDefault="00412604" w:rsidP="00152858">
            <w:pPr>
              <w:jc w:val="center"/>
            </w:pPr>
          </w:p>
        </w:tc>
        <w:tc>
          <w:tcPr>
            <w:tcW w:w="7913" w:type="dxa"/>
            <w:tcBorders>
              <w:left w:val="single" w:sz="4" w:space="0" w:color="808080"/>
              <w:bottom w:val="single" w:sz="8" w:space="0" w:color="808080"/>
              <w:right w:val="single" w:sz="4" w:space="0" w:color="808080"/>
            </w:tcBorders>
          </w:tcPr>
          <w:p w14:paraId="20E7C462" w14:textId="77777777" w:rsidR="00412604" w:rsidRPr="009D789E" w:rsidRDefault="00412604" w:rsidP="00152858"/>
        </w:tc>
      </w:tr>
    </w:tbl>
    <w:p w14:paraId="37A5CF49" w14:textId="77777777" w:rsidR="006455ED" w:rsidRPr="009D789E" w:rsidRDefault="006455ED" w:rsidP="006455ED"/>
    <w:sectPr w:rsidR="006455ED" w:rsidRPr="009D789E" w:rsidSect="00A13699">
      <w:footerReference w:type="even" r:id="rId11"/>
      <w:footerReference w:type="default" r:id="rId12"/>
      <w:footerReference w:type="first" r:id="rId13"/>
      <w:pgSz w:w="11906" w:h="16838" w:code="9"/>
      <w:pgMar w:top="1560" w:right="992" w:bottom="1418" w:left="992" w:header="624" w:footer="284" w:gutter="284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DF29" w14:textId="77777777" w:rsidR="00082B8E" w:rsidRDefault="00082B8E">
      <w:r>
        <w:separator/>
      </w:r>
    </w:p>
  </w:endnote>
  <w:endnote w:type="continuationSeparator" w:id="0">
    <w:p w14:paraId="5D6700C9" w14:textId="77777777" w:rsidR="00082B8E" w:rsidRDefault="0008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E12D" w14:textId="77777777" w:rsidR="00445D97" w:rsidRDefault="00445D9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10671">
      <w:rPr>
        <w:noProof/>
      </w:rPr>
      <w:t>4</w:t>
    </w:r>
    <w:r>
      <w:fldChar w:fldCharType="end"/>
    </w:r>
  </w:p>
  <w:p w14:paraId="4AC0667F" w14:textId="77777777" w:rsidR="00445D97" w:rsidRDefault="00445D9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6C4F" w14:textId="77777777" w:rsidR="00486029" w:rsidRPr="00731AE4" w:rsidRDefault="00A13699" w:rsidP="00486029">
    <w:pPr>
      <w:pStyle w:val="Voettekst"/>
      <w:jc w:val="right"/>
      <w:rPr>
        <w:lang w:val="en-US"/>
      </w:rPr>
    </w:pPr>
    <w:r w:rsidRPr="001E4A69"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BE53E3" wp14:editId="3FA4FF29">
              <wp:simplePos x="0" y="0"/>
              <wp:positionH relativeFrom="page">
                <wp:posOffset>152400</wp:posOffset>
              </wp:positionH>
              <wp:positionV relativeFrom="page">
                <wp:posOffset>10248900</wp:posOffset>
              </wp:positionV>
              <wp:extent cx="7086600" cy="257175"/>
              <wp:effectExtent l="0" t="0" r="0" b="9525"/>
              <wp:wrapNone/>
              <wp:docPr id="14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D90CB2" w14:textId="77777777" w:rsidR="000D4673" w:rsidRPr="008230A6" w:rsidRDefault="000D4673" w:rsidP="000D4673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>DEKIMO Kortrijk</w:t>
                          </w:r>
                          <w:r w:rsidR="00B71D77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&amp; Turnhout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- </w:t>
                          </w:r>
                          <w:proofErr w:type="spellStart"/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>Evolis</w:t>
                          </w:r>
                          <w:proofErr w:type="spellEnd"/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28  B-8500 Kortr</w:t>
                          </w:r>
                          <w:r>
                            <w:rPr>
                              <w:sz w:val="14"/>
                              <w:szCs w:val="14"/>
                              <w:lang w:val="nl-BE"/>
                            </w:rPr>
                            <w:t>ijk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BELGIUM - Tel.:+32 (0)56 25 99 81 - Fax: +32 (0)56 25 76 41  - BTW BE.465.656.814</w:t>
                          </w:r>
                        </w:p>
                        <w:p w14:paraId="5AC8C761" w14:textId="77777777" w:rsidR="00486029" w:rsidRPr="000D4673" w:rsidRDefault="00486029" w:rsidP="00486029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E53E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2pt;margin-top:807pt;width:558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" stroked="f">
              <v:textbox inset="1mm,0,1mm,0">
                <w:txbxContent>
                  <w:p w14:paraId="0DD90CB2" w14:textId="77777777" w:rsidR="000D4673" w:rsidRPr="008230A6" w:rsidRDefault="000D4673" w:rsidP="000D4673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  <w:r w:rsidRPr="008230A6">
                      <w:rPr>
                        <w:sz w:val="14"/>
                        <w:szCs w:val="14"/>
                        <w:lang w:val="nl-BE"/>
                      </w:rPr>
                      <w:t>DEKIMO Kortrijk</w:t>
                    </w:r>
                    <w:r w:rsidR="00B71D77">
                      <w:rPr>
                        <w:sz w:val="14"/>
                        <w:szCs w:val="14"/>
                        <w:lang w:val="nl-BE"/>
                      </w:rPr>
                      <w:t xml:space="preserve"> &amp; Turnhout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- </w:t>
                    </w:r>
                    <w:proofErr w:type="spellStart"/>
                    <w:r w:rsidRPr="008230A6">
                      <w:rPr>
                        <w:sz w:val="14"/>
                        <w:szCs w:val="14"/>
                        <w:lang w:val="nl-BE"/>
                      </w:rPr>
                      <w:t>Evolis</w:t>
                    </w:r>
                    <w:proofErr w:type="spellEnd"/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28  B-8500 Kortr</w:t>
                    </w:r>
                    <w:r>
                      <w:rPr>
                        <w:sz w:val="14"/>
                        <w:szCs w:val="14"/>
                        <w:lang w:val="nl-BE"/>
                      </w:rPr>
                      <w:t>ijk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BELGIUM - Tel.:+32 (0)56 25 99 81 - Fax: +32 (0)56 25 76 41  - BTW BE.465.656.814</w:t>
                    </w:r>
                  </w:p>
                  <w:p w14:paraId="5AC8C761" w14:textId="77777777" w:rsidR="00486029" w:rsidRPr="000D4673" w:rsidRDefault="00486029" w:rsidP="00486029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37DD9D9D" wp14:editId="4BF46215">
              <wp:simplePos x="0" y="0"/>
              <wp:positionH relativeFrom="column">
                <wp:posOffset>3884295</wp:posOffset>
              </wp:positionH>
              <wp:positionV relativeFrom="paragraph">
                <wp:posOffset>-267970</wp:posOffset>
              </wp:positionV>
              <wp:extent cx="2360930" cy="1404620"/>
              <wp:effectExtent l="0" t="0" r="0" b="0"/>
              <wp:wrapSquare wrapText="bothSides"/>
              <wp:docPr id="13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74E4BE" w14:textId="5222766E" w:rsidR="00486029" w:rsidRPr="00FE728E" w:rsidRDefault="00000000" w:rsidP="00486029">
                          <w:pPr>
                            <w:pStyle w:val="Voettekst"/>
                            <w:jc w:val="righ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  <w:lang w:val="en-US"/>
                              </w:rPr>
                              <w:alias w:val="Categorie"/>
                              <w:tag w:val=""/>
                              <w:id w:val="-1366830571"/>
                              <w:placeholder>
                                <w:docPart w:val="68CEBD5751644BF980B1AFCFC045DCC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3B7592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20231215</w:t>
                              </w:r>
                            </w:sdtContent>
                          </w:sdt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- V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instrText xml:space="preserve"> DOCPROPERTY  Version  \* MERGEFORMAT </w:instrTex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7484C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2</w:t>
                          </w:r>
                          <w:r w:rsidR="00D3609A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.00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F7806B8" w14:textId="77777777" w:rsidR="00486029" w:rsidRPr="00FE728E" w:rsidRDefault="00486029" w:rsidP="00486029">
                          <w:pPr>
                            <w:pStyle w:val="Voetteks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 w:rsidRPr="00FE728E"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page 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PAGE </w:instrTex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1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NUMPAGES </w:instrTex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7DD9D9D" id="_x0000_s1031" type="#_x0000_t202" style="position:absolute;left:0;text-align:left;margin-left:305.85pt;margin-top:-21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uzTTNeAAAAALAQAADwAAAAAA&#10;AAAAAAAAAABXBAAAZHJzL2Rvd25yZXYueG1sUEsFBgAAAAAEAAQA8wAAAGQFAAAAAA==&#10;" filled="f" stroked="f">
              <v:textbox style="mso-fit-shape-to-text:t">
                <w:txbxContent>
                  <w:p w14:paraId="0074E4BE" w14:textId="5222766E" w:rsidR="00486029" w:rsidRPr="00FE728E" w:rsidRDefault="00000000" w:rsidP="00486029">
                    <w:pPr>
                      <w:pStyle w:val="Voettekst"/>
                      <w:jc w:val="righ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Theme="minorHAnsi" w:hAnsiTheme="minorHAnsi"/>
                          <w:i/>
                          <w:sz w:val="16"/>
                          <w:szCs w:val="16"/>
                          <w:lang w:val="en-US"/>
                        </w:rPr>
                        <w:alias w:val="Categorie"/>
                        <w:tag w:val=""/>
                        <w:id w:val="-1366830571"/>
                        <w:placeholder>
                          <w:docPart w:val="68CEBD5751644BF980B1AFCFC045DCC0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r w:rsidR="003B7592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  <w:lang w:val="en-US"/>
                          </w:rPr>
                          <w:t>20231215</w:t>
                        </w:r>
                      </w:sdtContent>
                    </w:sdt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t>- V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instrText xml:space="preserve"> DOCPROPERTY  Version  \* MERGEFORMAT </w:instrTex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87484C">
                      <w:rPr>
                        <w:i/>
                        <w:sz w:val="16"/>
                        <w:szCs w:val="16"/>
                        <w:lang w:val="nl-BE"/>
                      </w:rPr>
                      <w:t>2</w:t>
                    </w:r>
                    <w:r w:rsidR="00D3609A">
                      <w:rPr>
                        <w:i/>
                        <w:sz w:val="16"/>
                        <w:szCs w:val="16"/>
                        <w:lang w:val="nl-BE"/>
                      </w:rPr>
                      <w:t>.00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F7806B8" w14:textId="77777777" w:rsidR="00486029" w:rsidRPr="00FE728E" w:rsidRDefault="00486029" w:rsidP="00486029">
                    <w:pPr>
                      <w:pStyle w:val="Voetteks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r w:rsidRPr="00FE728E"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ab/>
                      <w:t xml:space="preserve">page 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PAGE </w:instrTex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t>1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>/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NUMPAGES </w:instrTex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t>3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6672" behindDoc="1" locked="0" layoutInCell="1" allowOverlap="1" wp14:anchorId="7963957E" wp14:editId="7C6B091E">
          <wp:simplePos x="0" y="0"/>
          <wp:positionH relativeFrom="page">
            <wp:posOffset>302915</wp:posOffset>
          </wp:positionH>
          <wp:positionV relativeFrom="page">
            <wp:posOffset>9926955</wp:posOffset>
          </wp:positionV>
          <wp:extent cx="2084400" cy="230400"/>
          <wp:effectExtent l="0" t="0" r="0" b="0"/>
          <wp:wrapNone/>
          <wp:docPr id="228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4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E8C460" w14:textId="77777777" w:rsidR="00486029" w:rsidRDefault="00486029" w:rsidP="00486029">
    <w:pPr>
      <w:pStyle w:val="Voettekst"/>
    </w:pPr>
  </w:p>
  <w:p w14:paraId="42C28120" w14:textId="77777777" w:rsidR="00445D97" w:rsidRPr="00486029" w:rsidRDefault="00445D97" w:rsidP="0048602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7D5A" w14:textId="77777777" w:rsidR="001E4A69" w:rsidRPr="00731AE4" w:rsidRDefault="00B67946" w:rsidP="00FE728E">
    <w:pPr>
      <w:pStyle w:val="Voetteks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149B7F7" wp14:editId="74234024">
              <wp:simplePos x="0" y="0"/>
              <wp:positionH relativeFrom="column">
                <wp:posOffset>3928110</wp:posOffset>
              </wp:positionH>
              <wp:positionV relativeFrom="paragraph">
                <wp:posOffset>-285002</wp:posOffset>
              </wp:positionV>
              <wp:extent cx="2360930" cy="1404620"/>
              <wp:effectExtent l="0" t="0" r="0" b="0"/>
              <wp:wrapSquare wrapText="bothSides"/>
              <wp:docPr id="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BFD1CD" w14:textId="465C1FA1" w:rsidR="00FE728E" w:rsidRPr="00FE728E" w:rsidRDefault="00000000" w:rsidP="00FE728E">
                          <w:pPr>
                            <w:pStyle w:val="Voettekst"/>
                            <w:jc w:val="righ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i/>
                                <w:sz w:val="16"/>
                                <w:szCs w:val="16"/>
                                <w:lang w:val="en-US"/>
                              </w:rPr>
                              <w:alias w:val="Categorie"/>
                              <w:tag w:val=""/>
                              <w:id w:val="234061903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3B7592">
                                <w:rPr>
                                  <w:rFonts w:asciiTheme="minorHAnsi" w:hAnsiTheme="minorHAnsi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20231215</w:t>
                              </w:r>
                            </w:sdtContent>
                          </w:sdt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- V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instrText xml:space="preserve"> DOCPROPERTY  Version  \* MERGEFORMAT </w:instrTex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7484C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2</w:t>
                          </w:r>
                          <w:r w:rsidR="00D3609A">
                            <w:rPr>
                              <w:i/>
                              <w:sz w:val="16"/>
                              <w:szCs w:val="16"/>
                              <w:lang w:val="nl-BE"/>
                            </w:rPr>
                            <w:t>.00</w:t>
                          </w:r>
                          <w:r w:rsidR="009D789E" w:rsidRPr="009D789E"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30E07B0B" w14:textId="77777777" w:rsidR="00FE728E" w:rsidRPr="00FE728E" w:rsidRDefault="00FE728E" w:rsidP="00FE728E">
                          <w:pPr>
                            <w:pStyle w:val="Voettekst"/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 w:rsidRPr="00FE728E">
                            <w:rPr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ab/>
                            <w:t xml:space="preserve">page 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PAGE </w:instrTex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1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  <w:lang w:val="en-US"/>
                            </w:rPr>
                            <w:instrText xml:space="preserve"> NUMPAGES </w:instrTex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 w:rsidRPr="00FE728E">
                            <w:rPr>
                              <w:rStyle w:val="Paginanummer"/>
                              <w:rFonts w:asciiTheme="minorHAnsi" w:hAnsiTheme="minorHAnsi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49B7F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309.3pt;margin-top:-22.4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MbiSoTgAAAACwEAAA8AAAAA&#10;AAAAAAAAAAAAWAQAAGRycy9kb3ducmV2LnhtbFBLBQYAAAAABAAEAPMAAABlBQAAAAA=&#10;" filled="f" stroked="f">
              <v:textbox style="mso-fit-shape-to-text:t">
                <w:txbxContent>
                  <w:p w14:paraId="43BFD1CD" w14:textId="465C1FA1" w:rsidR="00FE728E" w:rsidRPr="00FE728E" w:rsidRDefault="00000000" w:rsidP="00FE728E">
                    <w:pPr>
                      <w:pStyle w:val="Voettekst"/>
                      <w:jc w:val="righ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Theme="minorHAnsi" w:hAnsiTheme="minorHAnsi"/>
                          <w:i/>
                          <w:sz w:val="16"/>
                          <w:szCs w:val="16"/>
                          <w:lang w:val="en-US"/>
                        </w:rPr>
                        <w:alias w:val="Categorie"/>
                        <w:tag w:val=""/>
                        <w:id w:val="234061903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r w:rsidR="003B7592">
                          <w:rPr>
                            <w:rFonts w:asciiTheme="minorHAnsi" w:hAnsiTheme="minorHAnsi"/>
                            <w:i/>
                            <w:sz w:val="16"/>
                            <w:szCs w:val="16"/>
                            <w:lang w:val="en-US"/>
                          </w:rPr>
                          <w:t>20231215</w:t>
                        </w:r>
                      </w:sdtContent>
                    </w:sdt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t>- V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nl-BE"/>
                      </w:rPr>
                      <w:instrText xml:space="preserve"> DOCPROPERTY  Version  \* MERGEFORMAT </w:instrTex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87484C">
                      <w:rPr>
                        <w:i/>
                        <w:sz w:val="16"/>
                        <w:szCs w:val="16"/>
                        <w:lang w:val="nl-BE"/>
                      </w:rPr>
                      <w:t>2</w:t>
                    </w:r>
                    <w:r w:rsidR="00D3609A">
                      <w:rPr>
                        <w:i/>
                        <w:sz w:val="16"/>
                        <w:szCs w:val="16"/>
                        <w:lang w:val="nl-BE"/>
                      </w:rPr>
                      <w:t>.00</w:t>
                    </w:r>
                    <w:r w:rsidR="009D789E" w:rsidRPr="009D789E">
                      <w:rPr>
                        <w:i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30E07B0B" w14:textId="77777777" w:rsidR="00FE728E" w:rsidRPr="00FE728E" w:rsidRDefault="00FE728E" w:rsidP="00FE728E">
                    <w:pPr>
                      <w:pStyle w:val="Voettekst"/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</w:pPr>
                    <w:r w:rsidRPr="00FE728E">
                      <w:rPr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ab/>
                      <w:t xml:space="preserve">page 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PAGE </w:instrTex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t>1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t>/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begin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  <w:lang w:val="en-US"/>
                      </w:rPr>
                      <w:instrText xml:space="preserve"> NUMPAGES </w:instrTex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separate"/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t>3</w:t>
                    </w:r>
                    <w:r w:rsidRPr="00FE728E">
                      <w:rPr>
                        <w:rStyle w:val="Paginanummer"/>
                        <w:rFonts w:asciiTheme="minorHAnsi" w:hAnsiTheme="minorHAnsi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1E4A69">
      <w:rPr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6094E0" wp14:editId="1F3C0927">
              <wp:simplePos x="0" y="0"/>
              <wp:positionH relativeFrom="page">
                <wp:posOffset>28575</wp:posOffset>
              </wp:positionH>
              <wp:positionV relativeFrom="page">
                <wp:posOffset>10257315</wp:posOffset>
              </wp:positionV>
              <wp:extent cx="7343775" cy="161925"/>
              <wp:effectExtent l="0" t="0" r="9525" b="9525"/>
              <wp:wrapNone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3775" cy="161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8FEEA" w14:textId="77777777" w:rsidR="000D4673" w:rsidRPr="008230A6" w:rsidRDefault="000D4673" w:rsidP="000D4673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DEKIMO Kortrijk  - </w:t>
                          </w:r>
                          <w:proofErr w:type="spellStart"/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>Evolis</w:t>
                          </w:r>
                          <w:proofErr w:type="spellEnd"/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28  B-8500 Kortr</w:t>
                          </w:r>
                          <w:r>
                            <w:rPr>
                              <w:sz w:val="14"/>
                              <w:szCs w:val="14"/>
                              <w:lang w:val="nl-BE"/>
                            </w:rPr>
                            <w:t>ijk</w:t>
                          </w:r>
                          <w:r w:rsidRPr="008230A6">
                            <w:rPr>
                              <w:sz w:val="14"/>
                              <w:szCs w:val="14"/>
                              <w:lang w:val="nl-BE"/>
                            </w:rPr>
                            <w:t xml:space="preserve">  BELGIUM - Tel.:+32 (0)56 25 99 81 - Fax: +32 (0)56 25 76 41  - BTW BE.465.656.814</w:t>
                          </w:r>
                        </w:p>
                        <w:p w14:paraId="20F85C9B" w14:textId="77777777" w:rsidR="002E5F21" w:rsidRPr="000D4673" w:rsidRDefault="002E5F21" w:rsidP="007E7E79">
                          <w:pPr>
                            <w:jc w:val="center"/>
                            <w:rPr>
                              <w:sz w:val="14"/>
                              <w:szCs w:val="14"/>
                              <w:lang w:val="nl-BE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6094E0" id="_x0000_s1033" type="#_x0000_t202" style="position:absolute;left:0;text-align:left;margin-left:2.25pt;margin-top:807.65pt;width:578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" stroked="f">
              <v:textbox inset="1mm,0,1mm,0">
                <w:txbxContent>
                  <w:p w14:paraId="7318FEEA" w14:textId="77777777" w:rsidR="000D4673" w:rsidRPr="008230A6" w:rsidRDefault="000D4673" w:rsidP="000D4673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DEKIMO Kortrijk  - </w:t>
                    </w:r>
                    <w:proofErr w:type="spellStart"/>
                    <w:r w:rsidRPr="008230A6">
                      <w:rPr>
                        <w:sz w:val="14"/>
                        <w:szCs w:val="14"/>
                        <w:lang w:val="nl-BE"/>
                      </w:rPr>
                      <w:t>Evolis</w:t>
                    </w:r>
                    <w:proofErr w:type="spellEnd"/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28  B-8500 Kortr</w:t>
                    </w:r>
                    <w:r>
                      <w:rPr>
                        <w:sz w:val="14"/>
                        <w:szCs w:val="14"/>
                        <w:lang w:val="nl-BE"/>
                      </w:rPr>
                      <w:t>ijk</w:t>
                    </w:r>
                    <w:r w:rsidRPr="008230A6">
                      <w:rPr>
                        <w:sz w:val="14"/>
                        <w:szCs w:val="14"/>
                        <w:lang w:val="nl-BE"/>
                      </w:rPr>
                      <w:t xml:space="preserve">  BELGIUM - Tel.:+32 (0)56 25 99 81 - Fax: +32 (0)56 25 76 41  - BTW BE.465.656.814</w:t>
                    </w:r>
                  </w:p>
                  <w:p w14:paraId="20F85C9B" w14:textId="77777777" w:rsidR="002E5F21" w:rsidRPr="000D4673" w:rsidRDefault="002E5F21" w:rsidP="007E7E79">
                    <w:pPr>
                      <w:jc w:val="center"/>
                      <w:rPr>
                        <w:sz w:val="14"/>
                        <w:szCs w:val="14"/>
                        <w:lang w:val="nl-B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6781B">
      <w:rPr>
        <w:noProof/>
      </w:rPr>
      <w:drawing>
        <wp:anchor distT="0" distB="0" distL="0" distR="0" simplePos="0" relativeHeight="251674624" behindDoc="1" locked="0" layoutInCell="1" allowOverlap="1" wp14:anchorId="5D37E459" wp14:editId="4440199A">
          <wp:simplePos x="0" y="0"/>
          <wp:positionH relativeFrom="page">
            <wp:posOffset>292100</wp:posOffset>
          </wp:positionH>
          <wp:positionV relativeFrom="page">
            <wp:posOffset>9950450</wp:posOffset>
          </wp:positionV>
          <wp:extent cx="2084400" cy="230400"/>
          <wp:effectExtent l="0" t="0" r="0" b="0"/>
          <wp:wrapNone/>
          <wp:docPr id="213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4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B2D75D" w14:textId="77777777" w:rsidR="00310159" w:rsidRDefault="00310159" w:rsidP="001E4A69">
    <w:pPr>
      <w:pStyle w:val="Voettekst"/>
    </w:pPr>
  </w:p>
  <w:p w14:paraId="28FCD351" w14:textId="77777777" w:rsidR="0015768E" w:rsidRPr="0015768E" w:rsidRDefault="0015768E" w:rsidP="0015768E">
    <w:pPr>
      <w:pStyle w:val="Voettekst"/>
      <w:spacing w:line="240" w:lineRule="auto"/>
      <w:rPr>
        <w:color w:val="FFFFFF" w:themeColor="background1"/>
        <w14:textFill>
          <w14:noFill/>
        </w14:textFill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2C3E7" w14:textId="77777777" w:rsidR="00082B8E" w:rsidRDefault="00082B8E">
      <w:r>
        <w:separator/>
      </w:r>
    </w:p>
  </w:footnote>
  <w:footnote w:type="continuationSeparator" w:id="0">
    <w:p w14:paraId="7C38085F" w14:textId="77777777" w:rsidR="00082B8E" w:rsidRDefault="0008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04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045E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F44C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DCE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ACE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BC5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AE78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DA0F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80D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C6C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56735"/>
    <w:multiLevelType w:val="multilevel"/>
    <w:tmpl w:val="9AE615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CD167DB"/>
    <w:multiLevelType w:val="multilevel"/>
    <w:tmpl w:val="F67210F2"/>
    <w:styleLink w:val="BulletListSimple"/>
    <w:lvl w:ilvl="0">
      <w:start w:val="1"/>
      <w:numFmt w:val="bullet"/>
      <w:pStyle w:val="Lijstalinea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1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2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3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4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5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6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7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  <w:lvl w:ilvl="8">
      <w:start w:val="1"/>
      <w:numFmt w:val="bullet"/>
      <w:lvlText w:val="■"/>
      <w:lvlJc w:val="left"/>
      <w:pPr>
        <w:ind w:left="284" w:hanging="284"/>
      </w:pPr>
      <w:rPr>
        <w:rFonts w:ascii="Arial" w:hAnsi="Arial" w:hint="default"/>
        <w:color w:val="2F5496"/>
      </w:rPr>
    </w:lvl>
  </w:abstractNum>
  <w:abstractNum w:abstractNumId="12" w15:restartNumberingAfterBreak="0">
    <w:nsid w:val="17C80D7F"/>
    <w:multiLevelType w:val="multilevel"/>
    <w:tmpl w:val="BF64F532"/>
    <w:styleLink w:val="BulletList"/>
    <w:lvl w:ilvl="0">
      <w:start w:val="1"/>
      <w:numFmt w:val="bullet"/>
      <w:pStyle w:val="Lijst"/>
      <w:lvlText w:val="■"/>
      <w:lvlJc w:val="left"/>
      <w:pPr>
        <w:ind w:left="284" w:hanging="284"/>
      </w:pPr>
      <w:rPr>
        <w:rFonts w:ascii="Arial" w:hAnsi="Arial" w:hint="default"/>
        <w:b/>
        <w:i w:val="0"/>
        <w:color w:val="2F5496"/>
      </w:rPr>
    </w:lvl>
    <w:lvl w:ilvl="1">
      <w:start w:val="1"/>
      <w:numFmt w:val="bullet"/>
      <w:pStyle w:val="Lijst2"/>
      <w:lvlText w:val="●"/>
      <w:lvlJc w:val="left"/>
      <w:pPr>
        <w:ind w:left="567" w:hanging="283"/>
      </w:pPr>
      <w:rPr>
        <w:rFonts w:ascii="Arial" w:hAnsi="Arial" w:hint="default"/>
        <w:b/>
        <w:i w:val="0"/>
        <w:color w:val="2F5496"/>
      </w:rPr>
    </w:lvl>
    <w:lvl w:ilvl="2">
      <w:start w:val="1"/>
      <w:numFmt w:val="bullet"/>
      <w:pStyle w:val="Lijst3"/>
      <w:lvlText w:val="□"/>
      <w:lvlJc w:val="left"/>
      <w:pPr>
        <w:ind w:left="851" w:hanging="284"/>
      </w:pPr>
      <w:rPr>
        <w:rFonts w:ascii="Arial" w:hAnsi="Arial" w:hint="default"/>
        <w:b/>
        <w:i w:val="0"/>
        <w:color w:val="2F5496"/>
      </w:rPr>
    </w:lvl>
    <w:lvl w:ilvl="3">
      <w:start w:val="1"/>
      <w:numFmt w:val="bullet"/>
      <w:pStyle w:val="Lijst4"/>
      <w:lvlText w:val="○"/>
      <w:lvlJc w:val="left"/>
      <w:pPr>
        <w:ind w:left="1134" w:hanging="283"/>
      </w:pPr>
      <w:rPr>
        <w:rFonts w:ascii="Arial" w:hAnsi="Arial" w:hint="default"/>
        <w:b/>
        <w:i w:val="0"/>
        <w:color w:val="2F5496"/>
      </w:rPr>
    </w:lvl>
    <w:lvl w:ilvl="4">
      <w:start w:val="1"/>
      <w:numFmt w:val="bullet"/>
      <w:pStyle w:val="Lijst5"/>
      <w:lvlText w:val="▪"/>
      <w:lvlJc w:val="left"/>
      <w:pPr>
        <w:ind w:left="1418" w:hanging="284"/>
      </w:pPr>
      <w:rPr>
        <w:rFonts w:ascii="Arial" w:hAnsi="Arial" w:hint="default"/>
        <w:b/>
        <w:i w:val="0"/>
        <w:color w:val="2F5496"/>
      </w:rPr>
    </w:lvl>
    <w:lvl w:ilvl="5">
      <w:start w:val="1"/>
      <w:numFmt w:val="bullet"/>
      <w:lvlText w:val="•"/>
      <w:lvlJc w:val="left"/>
      <w:pPr>
        <w:ind w:left="1701" w:hanging="283"/>
      </w:pPr>
      <w:rPr>
        <w:rFonts w:ascii="Arial" w:hAnsi="Arial" w:hint="default"/>
        <w:b/>
        <w:i w:val="0"/>
        <w:color w:val="2F5496"/>
      </w:rPr>
    </w:lvl>
    <w:lvl w:ilvl="6">
      <w:start w:val="1"/>
      <w:numFmt w:val="bullet"/>
      <w:lvlText w:val="▫"/>
      <w:lvlJc w:val="left"/>
      <w:pPr>
        <w:ind w:left="1985" w:hanging="284"/>
      </w:pPr>
      <w:rPr>
        <w:rFonts w:ascii="Arial" w:hAnsi="Arial" w:hint="default"/>
        <w:b/>
        <w:i w:val="0"/>
        <w:color w:val="2F5496"/>
      </w:rPr>
    </w:lvl>
    <w:lvl w:ilvl="7">
      <w:start w:val="1"/>
      <w:numFmt w:val="bullet"/>
      <w:lvlText w:val="◦"/>
      <w:lvlJc w:val="left"/>
      <w:pPr>
        <w:ind w:left="2268" w:hanging="283"/>
      </w:pPr>
      <w:rPr>
        <w:rFonts w:ascii="Arial" w:hAnsi="Arial" w:hint="default"/>
        <w:b/>
        <w:i w:val="0"/>
        <w:color w:val="2F5496"/>
      </w:rPr>
    </w:lvl>
    <w:lvl w:ilvl="8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b/>
        <w:i w:val="0"/>
        <w:color w:val="2F5496"/>
      </w:rPr>
    </w:lvl>
  </w:abstractNum>
  <w:abstractNum w:abstractNumId="13" w15:restartNumberingAfterBreak="0">
    <w:nsid w:val="1DB55621"/>
    <w:multiLevelType w:val="multilevel"/>
    <w:tmpl w:val="602022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C04637"/>
    <w:multiLevelType w:val="hybridMultilevel"/>
    <w:tmpl w:val="E7369C66"/>
    <w:lvl w:ilvl="0" w:tplc="CD76C870">
      <w:numFmt w:val="bullet"/>
      <w:lvlText w:val="-"/>
      <w:lvlJc w:val="left"/>
      <w:pPr>
        <w:ind w:left="720" w:hanging="360"/>
      </w:pPr>
      <w:rPr>
        <w:rFonts w:ascii="Helvetica-Light" w:eastAsiaTheme="minorHAnsi" w:hAnsi="Helvetica-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01B74"/>
    <w:multiLevelType w:val="multilevel"/>
    <w:tmpl w:val="BF64F532"/>
    <w:numStyleLink w:val="BulletList"/>
  </w:abstractNum>
  <w:abstractNum w:abstractNumId="16" w15:restartNumberingAfterBreak="0">
    <w:nsid w:val="315F3EC1"/>
    <w:multiLevelType w:val="multilevel"/>
    <w:tmpl w:val="54B89F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lang w:val="nl-NL"/>
      </w:rPr>
    </w:lvl>
    <w:lvl w:ilvl="3">
      <w:start w:val="1"/>
      <w:numFmt w:val="none"/>
      <w:suff w:val="spac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0C05705"/>
    <w:multiLevelType w:val="hybridMultilevel"/>
    <w:tmpl w:val="6E5898F2"/>
    <w:lvl w:ilvl="0" w:tplc="478C23B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962AE"/>
    <w:multiLevelType w:val="hybridMultilevel"/>
    <w:tmpl w:val="4086BF00"/>
    <w:lvl w:ilvl="0" w:tplc="9CA016CC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27F5"/>
    <w:multiLevelType w:val="hybridMultilevel"/>
    <w:tmpl w:val="75B0850E"/>
    <w:lvl w:ilvl="0" w:tplc="564AEAB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DD27E3"/>
    <w:multiLevelType w:val="hybridMultilevel"/>
    <w:tmpl w:val="FCC84E66"/>
    <w:lvl w:ilvl="0" w:tplc="266C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85D4E"/>
    <w:multiLevelType w:val="hybridMultilevel"/>
    <w:tmpl w:val="43A43818"/>
    <w:lvl w:ilvl="0" w:tplc="DE74B9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B54C5"/>
    <w:multiLevelType w:val="multilevel"/>
    <w:tmpl w:val="20FA6A3C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BBE56E3"/>
    <w:multiLevelType w:val="hybridMultilevel"/>
    <w:tmpl w:val="61DA6A20"/>
    <w:lvl w:ilvl="0" w:tplc="04D01B3E">
      <w:numFmt w:val="bullet"/>
      <w:lvlText w:val="-"/>
      <w:lvlJc w:val="left"/>
      <w:pPr>
        <w:ind w:left="720" w:hanging="360"/>
      </w:pPr>
      <w:rPr>
        <w:rFonts w:ascii="Helvetica-Light" w:eastAsiaTheme="minorHAnsi" w:hAnsi="Helvetica-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E58AA"/>
    <w:multiLevelType w:val="hybridMultilevel"/>
    <w:tmpl w:val="7BF61D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7A14"/>
    <w:multiLevelType w:val="multilevel"/>
    <w:tmpl w:val="3B1AE7AA"/>
    <w:lvl w:ilvl="0">
      <w:start w:val="1"/>
      <w:numFmt w:val="decimal"/>
      <w:pStyle w:val="Lijstnummering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Lijstnummering2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pStyle w:val="Lijstnummering3"/>
      <w:lvlText w:val="%1.%2.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pStyle w:val="Lijstnummering4"/>
      <w:lvlText w:val="%1.%2.%3.%4.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pStyle w:val="Lijstnummering5"/>
      <w:lvlText w:val="%1.%2.%3.%4.%5.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2" w:hanging="340"/>
      </w:pPr>
      <w:rPr>
        <w:rFonts w:hint="default"/>
      </w:rPr>
    </w:lvl>
  </w:abstractNum>
  <w:abstractNum w:abstractNumId="26" w15:restartNumberingAfterBreak="0">
    <w:nsid w:val="69466820"/>
    <w:multiLevelType w:val="multilevel"/>
    <w:tmpl w:val="3B1AE7AA"/>
    <w:styleLink w:val="NumberedList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2" w:hanging="340"/>
      </w:pPr>
      <w:rPr>
        <w:rFonts w:hint="default"/>
      </w:rPr>
    </w:lvl>
  </w:abstractNum>
  <w:abstractNum w:abstractNumId="27" w15:restartNumberingAfterBreak="0">
    <w:nsid w:val="6F8B6845"/>
    <w:multiLevelType w:val="hybridMultilevel"/>
    <w:tmpl w:val="7BF61D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101595"/>
    <w:multiLevelType w:val="hybridMultilevel"/>
    <w:tmpl w:val="9E98D94C"/>
    <w:lvl w:ilvl="0" w:tplc="5720DE0A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1" w:hanging="360"/>
      </w:pPr>
    </w:lvl>
    <w:lvl w:ilvl="2" w:tplc="0813001B" w:tentative="1">
      <w:start w:val="1"/>
      <w:numFmt w:val="lowerRoman"/>
      <w:lvlText w:val="%3."/>
      <w:lvlJc w:val="right"/>
      <w:pPr>
        <w:ind w:left="2231" w:hanging="180"/>
      </w:pPr>
    </w:lvl>
    <w:lvl w:ilvl="3" w:tplc="0813000F" w:tentative="1">
      <w:start w:val="1"/>
      <w:numFmt w:val="decimal"/>
      <w:lvlText w:val="%4."/>
      <w:lvlJc w:val="left"/>
      <w:pPr>
        <w:ind w:left="2951" w:hanging="360"/>
      </w:pPr>
    </w:lvl>
    <w:lvl w:ilvl="4" w:tplc="08130019" w:tentative="1">
      <w:start w:val="1"/>
      <w:numFmt w:val="lowerLetter"/>
      <w:lvlText w:val="%5."/>
      <w:lvlJc w:val="left"/>
      <w:pPr>
        <w:ind w:left="3671" w:hanging="360"/>
      </w:pPr>
    </w:lvl>
    <w:lvl w:ilvl="5" w:tplc="0813001B" w:tentative="1">
      <w:start w:val="1"/>
      <w:numFmt w:val="lowerRoman"/>
      <w:lvlText w:val="%6."/>
      <w:lvlJc w:val="right"/>
      <w:pPr>
        <w:ind w:left="4391" w:hanging="180"/>
      </w:pPr>
    </w:lvl>
    <w:lvl w:ilvl="6" w:tplc="0813000F" w:tentative="1">
      <w:start w:val="1"/>
      <w:numFmt w:val="decimal"/>
      <w:lvlText w:val="%7."/>
      <w:lvlJc w:val="left"/>
      <w:pPr>
        <w:ind w:left="5111" w:hanging="360"/>
      </w:pPr>
    </w:lvl>
    <w:lvl w:ilvl="7" w:tplc="08130019" w:tentative="1">
      <w:start w:val="1"/>
      <w:numFmt w:val="lowerLetter"/>
      <w:lvlText w:val="%8."/>
      <w:lvlJc w:val="left"/>
      <w:pPr>
        <w:ind w:left="5831" w:hanging="360"/>
      </w:pPr>
    </w:lvl>
    <w:lvl w:ilvl="8" w:tplc="0813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443353206">
    <w:abstractNumId w:val="10"/>
  </w:num>
  <w:num w:numId="2" w16cid:durableId="11746909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3316129">
    <w:abstractNumId w:val="17"/>
  </w:num>
  <w:num w:numId="4" w16cid:durableId="934436946">
    <w:abstractNumId w:val="16"/>
  </w:num>
  <w:num w:numId="5" w16cid:durableId="377048743">
    <w:abstractNumId w:val="21"/>
  </w:num>
  <w:num w:numId="6" w16cid:durableId="190460992">
    <w:abstractNumId w:val="12"/>
  </w:num>
  <w:num w:numId="7" w16cid:durableId="488403852">
    <w:abstractNumId w:val="11"/>
  </w:num>
  <w:num w:numId="8" w16cid:durableId="423496681">
    <w:abstractNumId w:val="15"/>
  </w:num>
  <w:num w:numId="9" w16cid:durableId="105345181">
    <w:abstractNumId w:val="15"/>
  </w:num>
  <w:num w:numId="10" w16cid:durableId="556286222">
    <w:abstractNumId w:val="15"/>
  </w:num>
  <w:num w:numId="11" w16cid:durableId="1311520816">
    <w:abstractNumId w:val="15"/>
  </w:num>
  <w:num w:numId="12" w16cid:durableId="603659714">
    <w:abstractNumId w:val="15"/>
  </w:num>
  <w:num w:numId="13" w16cid:durableId="776601772">
    <w:abstractNumId w:val="11"/>
  </w:num>
  <w:num w:numId="14" w16cid:durableId="1137919824">
    <w:abstractNumId w:val="8"/>
  </w:num>
  <w:num w:numId="15" w16cid:durableId="1620841488">
    <w:abstractNumId w:val="25"/>
  </w:num>
  <w:num w:numId="16" w16cid:durableId="1651784184">
    <w:abstractNumId w:val="3"/>
  </w:num>
  <w:num w:numId="17" w16cid:durableId="700669391">
    <w:abstractNumId w:val="25"/>
  </w:num>
  <w:num w:numId="18" w16cid:durableId="1886913356">
    <w:abstractNumId w:val="2"/>
  </w:num>
  <w:num w:numId="19" w16cid:durableId="443117257">
    <w:abstractNumId w:val="25"/>
  </w:num>
  <w:num w:numId="20" w16cid:durableId="993919355">
    <w:abstractNumId w:val="1"/>
  </w:num>
  <w:num w:numId="21" w16cid:durableId="1084259200">
    <w:abstractNumId w:val="25"/>
  </w:num>
  <w:num w:numId="22" w16cid:durableId="1576742973">
    <w:abstractNumId w:val="0"/>
  </w:num>
  <w:num w:numId="23" w16cid:durableId="1475679759">
    <w:abstractNumId w:val="25"/>
  </w:num>
  <w:num w:numId="24" w16cid:durableId="127549666">
    <w:abstractNumId w:val="26"/>
  </w:num>
  <w:num w:numId="25" w16cid:durableId="359090747">
    <w:abstractNumId w:val="13"/>
  </w:num>
  <w:num w:numId="26" w16cid:durableId="189294727">
    <w:abstractNumId w:val="9"/>
  </w:num>
  <w:num w:numId="27" w16cid:durableId="1001077965">
    <w:abstractNumId w:val="7"/>
  </w:num>
  <w:num w:numId="28" w16cid:durableId="979968265">
    <w:abstractNumId w:val="6"/>
  </w:num>
  <w:num w:numId="29" w16cid:durableId="1554149961">
    <w:abstractNumId w:val="5"/>
  </w:num>
  <w:num w:numId="30" w16cid:durableId="1080298601">
    <w:abstractNumId w:val="4"/>
  </w:num>
  <w:num w:numId="31" w16cid:durableId="341517554">
    <w:abstractNumId w:val="13"/>
  </w:num>
  <w:num w:numId="32" w16cid:durableId="1858152504">
    <w:abstractNumId w:val="13"/>
  </w:num>
  <w:num w:numId="33" w16cid:durableId="722290326">
    <w:abstractNumId w:val="28"/>
  </w:num>
  <w:num w:numId="34" w16cid:durableId="1164785268">
    <w:abstractNumId w:val="22"/>
  </w:num>
  <w:num w:numId="35" w16cid:durableId="1818380947">
    <w:abstractNumId w:val="20"/>
  </w:num>
  <w:num w:numId="36" w16cid:durableId="1465583993">
    <w:abstractNumId w:val="19"/>
  </w:num>
  <w:num w:numId="37" w16cid:durableId="450902042">
    <w:abstractNumId w:val="18"/>
  </w:num>
  <w:num w:numId="38" w16cid:durableId="1073891949">
    <w:abstractNumId w:val="24"/>
  </w:num>
  <w:num w:numId="39" w16cid:durableId="576400729">
    <w:abstractNumId w:val="27"/>
  </w:num>
  <w:num w:numId="40" w16cid:durableId="1623460923">
    <w:abstractNumId w:val="14"/>
  </w:num>
  <w:num w:numId="41" w16cid:durableId="195192515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AU" w:vendorID="64" w:dllVersion="0" w:nlCheck="1" w:checkStyle="1"/>
  <w:activeWritingStyle w:appName="MSWord" w:lang="fr-FR" w:vendorID="64" w:dllVersion="0" w:nlCheck="1" w:checkStyle="1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vendorID="64" w:dllVersion="0" w:nlCheck="1" w:checkStyle="0"/>
  <w:activeWritingStyle w:appName="MSWord" w:lang="nl-NL" w:vendorID="1" w:dllVersion="512" w:checkStyle="1"/>
  <w:proofState w:spelling="clean"/>
  <w:attachedTemplate r:id="rId1"/>
  <w:defaultTabStop w:val="284"/>
  <w:hyphenationZone w:val="425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9A"/>
    <w:rsid w:val="0000046B"/>
    <w:rsid w:val="00001187"/>
    <w:rsid w:val="000012EB"/>
    <w:rsid w:val="000139CC"/>
    <w:rsid w:val="000159E1"/>
    <w:rsid w:val="00021D46"/>
    <w:rsid w:val="0003002F"/>
    <w:rsid w:val="00030CA1"/>
    <w:rsid w:val="000326AA"/>
    <w:rsid w:val="00032AC7"/>
    <w:rsid w:val="00042496"/>
    <w:rsid w:val="00043076"/>
    <w:rsid w:val="00043AF2"/>
    <w:rsid w:val="000446D1"/>
    <w:rsid w:val="000557B0"/>
    <w:rsid w:val="0005647F"/>
    <w:rsid w:val="00063CE0"/>
    <w:rsid w:val="00063D1B"/>
    <w:rsid w:val="00066642"/>
    <w:rsid w:val="00070ACF"/>
    <w:rsid w:val="00072117"/>
    <w:rsid w:val="00073B65"/>
    <w:rsid w:val="000747FE"/>
    <w:rsid w:val="00082B8E"/>
    <w:rsid w:val="00085579"/>
    <w:rsid w:val="000862B4"/>
    <w:rsid w:val="000906EC"/>
    <w:rsid w:val="0009476D"/>
    <w:rsid w:val="000A2926"/>
    <w:rsid w:val="000A5F5A"/>
    <w:rsid w:val="000B23AA"/>
    <w:rsid w:val="000B3613"/>
    <w:rsid w:val="000B4B6D"/>
    <w:rsid w:val="000B5572"/>
    <w:rsid w:val="000B61E2"/>
    <w:rsid w:val="000C01F8"/>
    <w:rsid w:val="000C08A6"/>
    <w:rsid w:val="000C1D61"/>
    <w:rsid w:val="000C4B89"/>
    <w:rsid w:val="000C4FDC"/>
    <w:rsid w:val="000D4673"/>
    <w:rsid w:val="000D5309"/>
    <w:rsid w:val="000E541F"/>
    <w:rsid w:val="000E6AA2"/>
    <w:rsid w:val="000E6BC7"/>
    <w:rsid w:val="000E7471"/>
    <w:rsid w:val="000F4ADC"/>
    <w:rsid w:val="00106812"/>
    <w:rsid w:val="00107B38"/>
    <w:rsid w:val="00107D18"/>
    <w:rsid w:val="00107F4A"/>
    <w:rsid w:val="001221A1"/>
    <w:rsid w:val="0012778E"/>
    <w:rsid w:val="00133643"/>
    <w:rsid w:val="00134248"/>
    <w:rsid w:val="00140B8B"/>
    <w:rsid w:val="001441A8"/>
    <w:rsid w:val="00147042"/>
    <w:rsid w:val="00147C7F"/>
    <w:rsid w:val="001509F7"/>
    <w:rsid w:val="0015155D"/>
    <w:rsid w:val="00152283"/>
    <w:rsid w:val="00152A82"/>
    <w:rsid w:val="00154C71"/>
    <w:rsid w:val="0015768E"/>
    <w:rsid w:val="00157CE6"/>
    <w:rsid w:val="00160896"/>
    <w:rsid w:val="00165A2C"/>
    <w:rsid w:val="00170610"/>
    <w:rsid w:val="00174188"/>
    <w:rsid w:val="00175C11"/>
    <w:rsid w:val="00175C36"/>
    <w:rsid w:val="00184298"/>
    <w:rsid w:val="00184A71"/>
    <w:rsid w:val="001877FE"/>
    <w:rsid w:val="00192AAE"/>
    <w:rsid w:val="00193F78"/>
    <w:rsid w:val="00196A9C"/>
    <w:rsid w:val="001A1869"/>
    <w:rsid w:val="001A188B"/>
    <w:rsid w:val="001A6857"/>
    <w:rsid w:val="001B2101"/>
    <w:rsid w:val="001B28A0"/>
    <w:rsid w:val="001B3793"/>
    <w:rsid w:val="001C155C"/>
    <w:rsid w:val="001C4969"/>
    <w:rsid w:val="001C5FEC"/>
    <w:rsid w:val="001D65C0"/>
    <w:rsid w:val="001E15CD"/>
    <w:rsid w:val="001E1789"/>
    <w:rsid w:val="001E3F48"/>
    <w:rsid w:val="001E4A69"/>
    <w:rsid w:val="001E6517"/>
    <w:rsid w:val="001F0484"/>
    <w:rsid w:val="001F3E0F"/>
    <w:rsid w:val="001F4445"/>
    <w:rsid w:val="001F7358"/>
    <w:rsid w:val="00207C90"/>
    <w:rsid w:val="00214F38"/>
    <w:rsid w:val="002213B5"/>
    <w:rsid w:val="00224DC7"/>
    <w:rsid w:val="002328D8"/>
    <w:rsid w:val="0023636C"/>
    <w:rsid w:val="00240D7B"/>
    <w:rsid w:val="00245B5A"/>
    <w:rsid w:val="002472A2"/>
    <w:rsid w:val="002503DB"/>
    <w:rsid w:val="002504D9"/>
    <w:rsid w:val="00250B44"/>
    <w:rsid w:val="0025189C"/>
    <w:rsid w:val="002531D8"/>
    <w:rsid w:val="00263F9E"/>
    <w:rsid w:val="002717AE"/>
    <w:rsid w:val="002753AE"/>
    <w:rsid w:val="002757E6"/>
    <w:rsid w:val="00277F0E"/>
    <w:rsid w:val="00283B29"/>
    <w:rsid w:val="00287A17"/>
    <w:rsid w:val="0029186B"/>
    <w:rsid w:val="002930C9"/>
    <w:rsid w:val="00295CC6"/>
    <w:rsid w:val="002A4C45"/>
    <w:rsid w:val="002B0059"/>
    <w:rsid w:val="002B094F"/>
    <w:rsid w:val="002B0B3D"/>
    <w:rsid w:val="002B196F"/>
    <w:rsid w:val="002B20D5"/>
    <w:rsid w:val="002B353C"/>
    <w:rsid w:val="002B773C"/>
    <w:rsid w:val="002C1853"/>
    <w:rsid w:val="002D33EA"/>
    <w:rsid w:val="002D5458"/>
    <w:rsid w:val="002D61EA"/>
    <w:rsid w:val="002E3090"/>
    <w:rsid w:val="002E4337"/>
    <w:rsid w:val="002E43A2"/>
    <w:rsid w:val="002E4817"/>
    <w:rsid w:val="002E5F21"/>
    <w:rsid w:val="002E7AF3"/>
    <w:rsid w:val="002F02B0"/>
    <w:rsid w:val="002F05C0"/>
    <w:rsid w:val="00302D44"/>
    <w:rsid w:val="00306334"/>
    <w:rsid w:val="00310159"/>
    <w:rsid w:val="003108C1"/>
    <w:rsid w:val="00313A9F"/>
    <w:rsid w:val="00322A75"/>
    <w:rsid w:val="00325225"/>
    <w:rsid w:val="00331C4C"/>
    <w:rsid w:val="00331EDA"/>
    <w:rsid w:val="00337294"/>
    <w:rsid w:val="00341E70"/>
    <w:rsid w:val="003475E4"/>
    <w:rsid w:val="00350843"/>
    <w:rsid w:val="003512C7"/>
    <w:rsid w:val="00352BA8"/>
    <w:rsid w:val="003556E5"/>
    <w:rsid w:val="00357198"/>
    <w:rsid w:val="00364564"/>
    <w:rsid w:val="00366A6D"/>
    <w:rsid w:val="0036781B"/>
    <w:rsid w:val="00373ACC"/>
    <w:rsid w:val="00374DA0"/>
    <w:rsid w:val="00377B09"/>
    <w:rsid w:val="00390740"/>
    <w:rsid w:val="00391920"/>
    <w:rsid w:val="003B3297"/>
    <w:rsid w:val="003B6687"/>
    <w:rsid w:val="003B6A03"/>
    <w:rsid w:val="003B7051"/>
    <w:rsid w:val="003B7592"/>
    <w:rsid w:val="003C07AA"/>
    <w:rsid w:val="003C50A9"/>
    <w:rsid w:val="003C6539"/>
    <w:rsid w:val="003C68B4"/>
    <w:rsid w:val="003D36D5"/>
    <w:rsid w:val="003E0A9E"/>
    <w:rsid w:val="003E322B"/>
    <w:rsid w:val="003E51CA"/>
    <w:rsid w:val="003F1ECE"/>
    <w:rsid w:val="004011F5"/>
    <w:rsid w:val="00401387"/>
    <w:rsid w:val="00403174"/>
    <w:rsid w:val="0040428F"/>
    <w:rsid w:val="00406023"/>
    <w:rsid w:val="00412604"/>
    <w:rsid w:val="00414168"/>
    <w:rsid w:val="00420A61"/>
    <w:rsid w:val="00422A5D"/>
    <w:rsid w:val="00424BFA"/>
    <w:rsid w:val="00426434"/>
    <w:rsid w:val="004316E2"/>
    <w:rsid w:val="00431AA5"/>
    <w:rsid w:val="004324B6"/>
    <w:rsid w:val="004375D2"/>
    <w:rsid w:val="004409A1"/>
    <w:rsid w:val="00442B83"/>
    <w:rsid w:val="00445B24"/>
    <w:rsid w:val="00445D97"/>
    <w:rsid w:val="00447C78"/>
    <w:rsid w:val="00450C9D"/>
    <w:rsid w:val="00450F81"/>
    <w:rsid w:val="0046095C"/>
    <w:rsid w:val="004609A9"/>
    <w:rsid w:val="00461371"/>
    <w:rsid w:val="00461CA7"/>
    <w:rsid w:val="004727CB"/>
    <w:rsid w:val="00473691"/>
    <w:rsid w:val="00475364"/>
    <w:rsid w:val="0047584E"/>
    <w:rsid w:val="004775F1"/>
    <w:rsid w:val="00485F46"/>
    <w:rsid w:val="00486029"/>
    <w:rsid w:val="00492872"/>
    <w:rsid w:val="00493427"/>
    <w:rsid w:val="004A040B"/>
    <w:rsid w:val="004A480F"/>
    <w:rsid w:val="004B19E6"/>
    <w:rsid w:val="004B54A8"/>
    <w:rsid w:val="004B58EC"/>
    <w:rsid w:val="004B65C9"/>
    <w:rsid w:val="004B6BAD"/>
    <w:rsid w:val="004C1ACD"/>
    <w:rsid w:val="004C57FB"/>
    <w:rsid w:val="004D0085"/>
    <w:rsid w:val="004D0CED"/>
    <w:rsid w:val="004D2BAE"/>
    <w:rsid w:val="004D50F9"/>
    <w:rsid w:val="004D6468"/>
    <w:rsid w:val="004D7754"/>
    <w:rsid w:val="004E59D2"/>
    <w:rsid w:val="004F27C5"/>
    <w:rsid w:val="00524027"/>
    <w:rsid w:val="00525F83"/>
    <w:rsid w:val="005264D6"/>
    <w:rsid w:val="00526D41"/>
    <w:rsid w:val="00535721"/>
    <w:rsid w:val="00537A44"/>
    <w:rsid w:val="0054482C"/>
    <w:rsid w:val="0055544C"/>
    <w:rsid w:val="00556D71"/>
    <w:rsid w:val="005614CC"/>
    <w:rsid w:val="005620DA"/>
    <w:rsid w:val="00563481"/>
    <w:rsid w:val="00572846"/>
    <w:rsid w:val="00583A81"/>
    <w:rsid w:val="00595994"/>
    <w:rsid w:val="005962C7"/>
    <w:rsid w:val="005A1EB8"/>
    <w:rsid w:val="005A2DDD"/>
    <w:rsid w:val="005A4679"/>
    <w:rsid w:val="005A5418"/>
    <w:rsid w:val="005B35BA"/>
    <w:rsid w:val="005B5750"/>
    <w:rsid w:val="005C0CB9"/>
    <w:rsid w:val="005C24C5"/>
    <w:rsid w:val="005D2D10"/>
    <w:rsid w:val="005D3246"/>
    <w:rsid w:val="005D6B60"/>
    <w:rsid w:val="005D6E41"/>
    <w:rsid w:val="005E1178"/>
    <w:rsid w:val="005E6507"/>
    <w:rsid w:val="005F13D3"/>
    <w:rsid w:val="005F3716"/>
    <w:rsid w:val="005F724B"/>
    <w:rsid w:val="005F7DE0"/>
    <w:rsid w:val="0060307E"/>
    <w:rsid w:val="0060499C"/>
    <w:rsid w:val="00606806"/>
    <w:rsid w:val="00607062"/>
    <w:rsid w:val="00607C45"/>
    <w:rsid w:val="006106EE"/>
    <w:rsid w:val="00612671"/>
    <w:rsid w:val="006143F9"/>
    <w:rsid w:val="00616224"/>
    <w:rsid w:val="00623C4D"/>
    <w:rsid w:val="00630A73"/>
    <w:rsid w:val="00630EF9"/>
    <w:rsid w:val="00633BF4"/>
    <w:rsid w:val="00637816"/>
    <w:rsid w:val="006455ED"/>
    <w:rsid w:val="006470B4"/>
    <w:rsid w:val="00650182"/>
    <w:rsid w:val="00654B9B"/>
    <w:rsid w:val="00655642"/>
    <w:rsid w:val="006564C0"/>
    <w:rsid w:val="006716DA"/>
    <w:rsid w:val="00673B13"/>
    <w:rsid w:val="00675318"/>
    <w:rsid w:val="00681ACD"/>
    <w:rsid w:val="00683344"/>
    <w:rsid w:val="00683507"/>
    <w:rsid w:val="00686D5A"/>
    <w:rsid w:val="00687BD3"/>
    <w:rsid w:val="006A2819"/>
    <w:rsid w:val="006A64F2"/>
    <w:rsid w:val="006A6FA0"/>
    <w:rsid w:val="006B54F3"/>
    <w:rsid w:val="006B7C48"/>
    <w:rsid w:val="006C1137"/>
    <w:rsid w:val="006C1E0C"/>
    <w:rsid w:val="006C5C59"/>
    <w:rsid w:val="006D1246"/>
    <w:rsid w:val="006D2FAB"/>
    <w:rsid w:val="006D56B2"/>
    <w:rsid w:val="006D65A8"/>
    <w:rsid w:val="006D72AC"/>
    <w:rsid w:val="006E3B92"/>
    <w:rsid w:val="006E4A7A"/>
    <w:rsid w:val="006E5143"/>
    <w:rsid w:val="006E56A3"/>
    <w:rsid w:val="006E68D8"/>
    <w:rsid w:val="006F209A"/>
    <w:rsid w:val="006F4B10"/>
    <w:rsid w:val="006F7C7F"/>
    <w:rsid w:val="00703F3D"/>
    <w:rsid w:val="00706B43"/>
    <w:rsid w:val="00713C77"/>
    <w:rsid w:val="0071650A"/>
    <w:rsid w:val="00717EBC"/>
    <w:rsid w:val="00720896"/>
    <w:rsid w:val="00727000"/>
    <w:rsid w:val="007300CA"/>
    <w:rsid w:val="007316FB"/>
    <w:rsid w:val="0073176B"/>
    <w:rsid w:val="007331A5"/>
    <w:rsid w:val="0074271B"/>
    <w:rsid w:val="00746C10"/>
    <w:rsid w:val="00755FB2"/>
    <w:rsid w:val="00761659"/>
    <w:rsid w:val="00763466"/>
    <w:rsid w:val="00763E2E"/>
    <w:rsid w:val="00764B94"/>
    <w:rsid w:val="0076517C"/>
    <w:rsid w:val="0076655D"/>
    <w:rsid w:val="00772965"/>
    <w:rsid w:val="00772ADF"/>
    <w:rsid w:val="007732E9"/>
    <w:rsid w:val="0077376E"/>
    <w:rsid w:val="0078005D"/>
    <w:rsid w:val="00790B96"/>
    <w:rsid w:val="00792A31"/>
    <w:rsid w:val="007A469A"/>
    <w:rsid w:val="007B4DAB"/>
    <w:rsid w:val="007C3019"/>
    <w:rsid w:val="007C3F74"/>
    <w:rsid w:val="007C66FC"/>
    <w:rsid w:val="007D04DD"/>
    <w:rsid w:val="007D0C02"/>
    <w:rsid w:val="007D2521"/>
    <w:rsid w:val="007D35D1"/>
    <w:rsid w:val="007D3617"/>
    <w:rsid w:val="007D5D84"/>
    <w:rsid w:val="007D5F51"/>
    <w:rsid w:val="007D789E"/>
    <w:rsid w:val="007E7E79"/>
    <w:rsid w:val="007F00F6"/>
    <w:rsid w:val="007F07B1"/>
    <w:rsid w:val="007F373A"/>
    <w:rsid w:val="00802653"/>
    <w:rsid w:val="00807346"/>
    <w:rsid w:val="008125CE"/>
    <w:rsid w:val="00815568"/>
    <w:rsid w:val="00823BA5"/>
    <w:rsid w:val="008249E4"/>
    <w:rsid w:val="0082541E"/>
    <w:rsid w:val="0083628E"/>
    <w:rsid w:val="00841157"/>
    <w:rsid w:val="00841400"/>
    <w:rsid w:val="00843CAD"/>
    <w:rsid w:val="00844483"/>
    <w:rsid w:val="0084672F"/>
    <w:rsid w:val="0084763A"/>
    <w:rsid w:val="008521CB"/>
    <w:rsid w:val="0085544B"/>
    <w:rsid w:val="008566D1"/>
    <w:rsid w:val="008579C4"/>
    <w:rsid w:val="00860F79"/>
    <w:rsid w:val="00862FA5"/>
    <w:rsid w:val="00866140"/>
    <w:rsid w:val="00867FC9"/>
    <w:rsid w:val="00870CEE"/>
    <w:rsid w:val="008728A1"/>
    <w:rsid w:val="00872B8E"/>
    <w:rsid w:val="0087484C"/>
    <w:rsid w:val="00875920"/>
    <w:rsid w:val="0087752E"/>
    <w:rsid w:val="00882E51"/>
    <w:rsid w:val="008849B2"/>
    <w:rsid w:val="008853C0"/>
    <w:rsid w:val="00890D2A"/>
    <w:rsid w:val="00893CD8"/>
    <w:rsid w:val="00893E07"/>
    <w:rsid w:val="00897CDE"/>
    <w:rsid w:val="008A1B30"/>
    <w:rsid w:val="008A7802"/>
    <w:rsid w:val="008B2366"/>
    <w:rsid w:val="008B5F48"/>
    <w:rsid w:val="008B75BB"/>
    <w:rsid w:val="008C1759"/>
    <w:rsid w:val="008C1828"/>
    <w:rsid w:val="008C6D35"/>
    <w:rsid w:val="008D0150"/>
    <w:rsid w:val="008D33FE"/>
    <w:rsid w:val="008D64A1"/>
    <w:rsid w:val="008D7DAA"/>
    <w:rsid w:val="008E20FE"/>
    <w:rsid w:val="008E384F"/>
    <w:rsid w:val="008E7070"/>
    <w:rsid w:val="008F0315"/>
    <w:rsid w:val="008F1444"/>
    <w:rsid w:val="008F2F20"/>
    <w:rsid w:val="008F42F5"/>
    <w:rsid w:val="00902B08"/>
    <w:rsid w:val="00904C20"/>
    <w:rsid w:val="0091356D"/>
    <w:rsid w:val="009144F1"/>
    <w:rsid w:val="0092211F"/>
    <w:rsid w:val="00923E85"/>
    <w:rsid w:val="00933AF0"/>
    <w:rsid w:val="00936824"/>
    <w:rsid w:val="00940FC5"/>
    <w:rsid w:val="00943BC2"/>
    <w:rsid w:val="009456DE"/>
    <w:rsid w:val="009518F2"/>
    <w:rsid w:val="00955340"/>
    <w:rsid w:val="00956EAE"/>
    <w:rsid w:val="009611AD"/>
    <w:rsid w:val="00962F47"/>
    <w:rsid w:val="009670E4"/>
    <w:rsid w:val="00976218"/>
    <w:rsid w:val="00976C3C"/>
    <w:rsid w:val="00977F6F"/>
    <w:rsid w:val="0098437C"/>
    <w:rsid w:val="00986077"/>
    <w:rsid w:val="009932A9"/>
    <w:rsid w:val="009959EF"/>
    <w:rsid w:val="009A3CCF"/>
    <w:rsid w:val="009A5F7D"/>
    <w:rsid w:val="009A687F"/>
    <w:rsid w:val="009B1C43"/>
    <w:rsid w:val="009B572B"/>
    <w:rsid w:val="009C1A8A"/>
    <w:rsid w:val="009C3646"/>
    <w:rsid w:val="009C54D8"/>
    <w:rsid w:val="009D1416"/>
    <w:rsid w:val="009D2D31"/>
    <w:rsid w:val="009D421E"/>
    <w:rsid w:val="009D453F"/>
    <w:rsid w:val="009D789E"/>
    <w:rsid w:val="009E2D30"/>
    <w:rsid w:val="009F220C"/>
    <w:rsid w:val="00A02BA1"/>
    <w:rsid w:val="00A02FCC"/>
    <w:rsid w:val="00A0323F"/>
    <w:rsid w:val="00A036E3"/>
    <w:rsid w:val="00A03C38"/>
    <w:rsid w:val="00A059D7"/>
    <w:rsid w:val="00A07638"/>
    <w:rsid w:val="00A11831"/>
    <w:rsid w:val="00A12D52"/>
    <w:rsid w:val="00A13699"/>
    <w:rsid w:val="00A17E5A"/>
    <w:rsid w:val="00A35040"/>
    <w:rsid w:val="00A35AB7"/>
    <w:rsid w:val="00A35CE9"/>
    <w:rsid w:val="00A3697A"/>
    <w:rsid w:val="00A41E7C"/>
    <w:rsid w:val="00A433CB"/>
    <w:rsid w:val="00A4753B"/>
    <w:rsid w:val="00A50504"/>
    <w:rsid w:val="00A50635"/>
    <w:rsid w:val="00A52735"/>
    <w:rsid w:val="00A6062A"/>
    <w:rsid w:val="00A618BA"/>
    <w:rsid w:val="00A63E6D"/>
    <w:rsid w:val="00A6436D"/>
    <w:rsid w:val="00A64F7E"/>
    <w:rsid w:val="00A65FDE"/>
    <w:rsid w:val="00A667D6"/>
    <w:rsid w:val="00A73080"/>
    <w:rsid w:val="00A777DE"/>
    <w:rsid w:val="00A80A6E"/>
    <w:rsid w:val="00A823A0"/>
    <w:rsid w:val="00A87C3B"/>
    <w:rsid w:val="00A941B7"/>
    <w:rsid w:val="00A97977"/>
    <w:rsid w:val="00AA486E"/>
    <w:rsid w:val="00AA6943"/>
    <w:rsid w:val="00AB07F4"/>
    <w:rsid w:val="00AB1802"/>
    <w:rsid w:val="00AB30FF"/>
    <w:rsid w:val="00AB429A"/>
    <w:rsid w:val="00AC3214"/>
    <w:rsid w:val="00AC7EE1"/>
    <w:rsid w:val="00AD1423"/>
    <w:rsid w:val="00AF02B9"/>
    <w:rsid w:val="00AF1B4B"/>
    <w:rsid w:val="00AF4BC7"/>
    <w:rsid w:val="00AF4BF6"/>
    <w:rsid w:val="00AF7ED8"/>
    <w:rsid w:val="00B01DD3"/>
    <w:rsid w:val="00B0575D"/>
    <w:rsid w:val="00B100AB"/>
    <w:rsid w:val="00B10671"/>
    <w:rsid w:val="00B11CC6"/>
    <w:rsid w:val="00B13018"/>
    <w:rsid w:val="00B14B38"/>
    <w:rsid w:val="00B157CF"/>
    <w:rsid w:val="00B17EC0"/>
    <w:rsid w:val="00B26604"/>
    <w:rsid w:val="00B32B7F"/>
    <w:rsid w:val="00B33D62"/>
    <w:rsid w:val="00B35220"/>
    <w:rsid w:val="00B40036"/>
    <w:rsid w:val="00B43248"/>
    <w:rsid w:val="00B441E6"/>
    <w:rsid w:val="00B53210"/>
    <w:rsid w:val="00B5612E"/>
    <w:rsid w:val="00B56BCB"/>
    <w:rsid w:val="00B62220"/>
    <w:rsid w:val="00B672DF"/>
    <w:rsid w:val="00B67946"/>
    <w:rsid w:val="00B71D77"/>
    <w:rsid w:val="00B725B5"/>
    <w:rsid w:val="00B82807"/>
    <w:rsid w:val="00B838D4"/>
    <w:rsid w:val="00B903D2"/>
    <w:rsid w:val="00BA3EB5"/>
    <w:rsid w:val="00BA5202"/>
    <w:rsid w:val="00BA62A5"/>
    <w:rsid w:val="00BA7D20"/>
    <w:rsid w:val="00BB2CE2"/>
    <w:rsid w:val="00BB33F0"/>
    <w:rsid w:val="00BB420E"/>
    <w:rsid w:val="00BC2126"/>
    <w:rsid w:val="00BC4B3D"/>
    <w:rsid w:val="00BC4CC3"/>
    <w:rsid w:val="00BC4DF8"/>
    <w:rsid w:val="00BC5A43"/>
    <w:rsid w:val="00BC79CC"/>
    <w:rsid w:val="00BD18D8"/>
    <w:rsid w:val="00BD4024"/>
    <w:rsid w:val="00BD46FF"/>
    <w:rsid w:val="00BD7570"/>
    <w:rsid w:val="00BD75EE"/>
    <w:rsid w:val="00BE12BA"/>
    <w:rsid w:val="00BE5486"/>
    <w:rsid w:val="00BE5F08"/>
    <w:rsid w:val="00BE61FD"/>
    <w:rsid w:val="00BE62AF"/>
    <w:rsid w:val="00C0004C"/>
    <w:rsid w:val="00C06126"/>
    <w:rsid w:val="00C071DB"/>
    <w:rsid w:val="00C12075"/>
    <w:rsid w:val="00C179F6"/>
    <w:rsid w:val="00C26CA0"/>
    <w:rsid w:val="00C26FC3"/>
    <w:rsid w:val="00C305E0"/>
    <w:rsid w:val="00C33527"/>
    <w:rsid w:val="00C37B4B"/>
    <w:rsid w:val="00C409A0"/>
    <w:rsid w:val="00C42EF3"/>
    <w:rsid w:val="00C43C71"/>
    <w:rsid w:val="00C44469"/>
    <w:rsid w:val="00C45F69"/>
    <w:rsid w:val="00C46163"/>
    <w:rsid w:val="00C47A60"/>
    <w:rsid w:val="00C54B84"/>
    <w:rsid w:val="00C559EF"/>
    <w:rsid w:val="00C62942"/>
    <w:rsid w:val="00C63CFF"/>
    <w:rsid w:val="00C6561C"/>
    <w:rsid w:val="00C70ACC"/>
    <w:rsid w:val="00C74F10"/>
    <w:rsid w:val="00C77522"/>
    <w:rsid w:val="00C904B6"/>
    <w:rsid w:val="00C9074A"/>
    <w:rsid w:val="00C95F93"/>
    <w:rsid w:val="00CA0363"/>
    <w:rsid w:val="00CB460D"/>
    <w:rsid w:val="00CC1E0E"/>
    <w:rsid w:val="00CC7AF4"/>
    <w:rsid w:val="00CD5D9A"/>
    <w:rsid w:val="00CD73A8"/>
    <w:rsid w:val="00CD7D79"/>
    <w:rsid w:val="00CE36A5"/>
    <w:rsid w:val="00CE5F4C"/>
    <w:rsid w:val="00CF2FF8"/>
    <w:rsid w:val="00CF7B3C"/>
    <w:rsid w:val="00D117AD"/>
    <w:rsid w:val="00D13360"/>
    <w:rsid w:val="00D166EC"/>
    <w:rsid w:val="00D21A4C"/>
    <w:rsid w:val="00D22056"/>
    <w:rsid w:val="00D2577E"/>
    <w:rsid w:val="00D2593E"/>
    <w:rsid w:val="00D25A70"/>
    <w:rsid w:val="00D3120E"/>
    <w:rsid w:val="00D34520"/>
    <w:rsid w:val="00D3609A"/>
    <w:rsid w:val="00D4074F"/>
    <w:rsid w:val="00D40F43"/>
    <w:rsid w:val="00D44FD5"/>
    <w:rsid w:val="00D51615"/>
    <w:rsid w:val="00D51FB8"/>
    <w:rsid w:val="00D5217F"/>
    <w:rsid w:val="00D54966"/>
    <w:rsid w:val="00D55790"/>
    <w:rsid w:val="00D6456E"/>
    <w:rsid w:val="00D64F33"/>
    <w:rsid w:val="00D671AF"/>
    <w:rsid w:val="00D718E4"/>
    <w:rsid w:val="00D73216"/>
    <w:rsid w:val="00D8443F"/>
    <w:rsid w:val="00D846AC"/>
    <w:rsid w:val="00D84C9D"/>
    <w:rsid w:val="00D870FD"/>
    <w:rsid w:val="00D90A70"/>
    <w:rsid w:val="00D90B8E"/>
    <w:rsid w:val="00D96C9D"/>
    <w:rsid w:val="00DA2246"/>
    <w:rsid w:val="00DA4CBB"/>
    <w:rsid w:val="00DA59A7"/>
    <w:rsid w:val="00DA6AD3"/>
    <w:rsid w:val="00DA6D3E"/>
    <w:rsid w:val="00DB1211"/>
    <w:rsid w:val="00DB5F1E"/>
    <w:rsid w:val="00DB71A2"/>
    <w:rsid w:val="00DB76D6"/>
    <w:rsid w:val="00DC29C9"/>
    <w:rsid w:val="00DC2F5B"/>
    <w:rsid w:val="00DC7DBC"/>
    <w:rsid w:val="00DD0315"/>
    <w:rsid w:val="00DD37D7"/>
    <w:rsid w:val="00DD537F"/>
    <w:rsid w:val="00DD5960"/>
    <w:rsid w:val="00DD79CC"/>
    <w:rsid w:val="00DE6B4B"/>
    <w:rsid w:val="00DF2693"/>
    <w:rsid w:val="00DF4506"/>
    <w:rsid w:val="00DF48CE"/>
    <w:rsid w:val="00DF5A7E"/>
    <w:rsid w:val="00DF63B4"/>
    <w:rsid w:val="00DF6953"/>
    <w:rsid w:val="00E0023C"/>
    <w:rsid w:val="00E020D7"/>
    <w:rsid w:val="00E1018B"/>
    <w:rsid w:val="00E138E3"/>
    <w:rsid w:val="00E14CCF"/>
    <w:rsid w:val="00E20176"/>
    <w:rsid w:val="00E23CA0"/>
    <w:rsid w:val="00E23F38"/>
    <w:rsid w:val="00E24FB4"/>
    <w:rsid w:val="00E25A81"/>
    <w:rsid w:val="00E277AA"/>
    <w:rsid w:val="00E3184D"/>
    <w:rsid w:val="00E50EAF"/>
    <w:rsid w:val="00E51870"/>
    <w:rsid w:val="00E618A0"/>
    <w:rsid w:val="00E62186"/>
    <w:rsid w:val="00E6344A"/>
    <w:rsid w:val="00E66526"/>
    <w:rsid w:val="00E679E9"/>
    <w:rsid w:val="00E80B18"/>
    <w:rsid w:val="00E810DF"/>
    <w:rsid w:val="00E82146"/>
    <w:rsid w:val="00E8273D"/>
    <w:rsid w:val="00E84848"/>
    <w:rsid w:val="00E91A8E"/>
    <w:rsid w:val="00E92447"/>
    <w:rsid w:val="00E9729C"/>
    <w:rsid w:val="00EA09D0"/>
    <w:rsid w:val="00EA214F"/>
    <w:rsid w:val="00EA348A"/>
    <w:rsid w:val="00EA4430"/>
    <w:rsid w:val="00EB300B"/>
    <w:rsid w:val="00EC242A"/>
    <w:rsid w:val="00EC6013"/>
    <w:rsid w:val="00ED53D3"/>
    <w:rsid w:val="00ED65EA"/>
    <w:rsid w:val="00EF072D"/>
    <w:rsid w:val="00EF2A25"/>
    <w:rsid w:val="00EF3743"/>
    <w:rsid w:val="00EF587F"/>
    <w:rsid w:val="00EF5C8D"/>
    <w:rsid w:val="00EF5E82"/>
    <w:rsid w:val="00F05F77"/>
    <w:rsid w:val="00F07465"/>
    <w:rsid w:val="00F11A7E"/>
    <w:rsid w:val="00F137AB"/>
    <w:rsid w:val="00F16793"/>
    <w:rsid w:val="00F20B04"/>
    <w:rsid w:val="00F22C11"/>
    <w:rsid w:val="00F30043"/>
    <w:rsid w:val="00F32883"/>
    <w:rsid w:val="00F337FF"/>
    <w:rsid w:val="00F3744A"/>
    <w:rsid w:val="00F42CC6"/>
    <w:rsid w:val="00F50D7E"/>
    <w:rsid w:val="00F51414"/>
    <w:rsid w:val="00F528F1"/>
    <w:rsid w:val="00F55BFC"/>
    <w:rsid w:val="00F60498"/>
    <w:rsid w:val="00F61ACB"/>
    <w:rsid w:val="00F61FBB"/>
    <w:rsid w:val="00F62ED6"/>
    <w:rsid w:val="00F700AA"/>
    <w:rsid w:val="00F748EE"/>
    <w:rsid w:val="00F74B53"/>
    <w:rsid w:val="00F80FD3"/>
    <w:rsid w:val="00F81575"/>
    <w:rsid w:val="00F87D41"/>
    <w:rsid w:val="00F87DD0"/>
    <w:rsid w:val="00FA7ED8"/>
    <w:rsid w:val="00FB3008"/>
    <w:rsid w:val="00FB4EF6"/>
    <w:rsid w:val="00FB5AFB"/>
    <w:rsid w:val="00FB6281"/>
    <w:rsid w:val="00FC2127"/>
    <w:rsid w:val="00FD4B01"/>
    <w:rsid w:val="00FE0185"/>
    <w:rsid w:val="00FE1CE5"/>
    <w:rsid w:val="00FE1F64"/>
    <w:rsid w:val="00FE6649"/>
    <w:rsid w:val="00FE728E"/>
    <w:rsid w:val="00FF01D6"/>
    <w:rsid w:val="00FF0407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78DE4B"/>
  <w15:docId w15:val="{F4620C8B-7BAF-4E5A-99CC-79FA2AD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Times New Roman"/>
        <w:sz w:val="24"/>
        <w:szCs w:val="24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789E"/>
    <w:rPr>
      <w:rFonts w:ascii="Helvetica-Light" w:eastAsiaTheme="minorHAnsi" w:hAnsi="Helvetica-Light" w:cstheme="minorBidi"/>
      <w:sz w:val="20"/>
      <w:szCs w:val="22"/>
      <w:lang w:val="en-GB" w:eastAsia="en-US"/>
    </w:rPr>
  </w:style>
  <w:style w:type="paragraph" w:styleId="Kop1">
    <w:name w:val="heading 1"/>
    <w:next w:val="Standaard"/>
    <w:link w:val="Kop1Char"/>
    <w:autoRedefine/>
    <w:uiPriority w:val="9"/>
    <w:qFormat/>
    <w:rsid w:val="009D789E"/>
    <w:pPr>
      <w:keepNext/>
      <w:keepLines/>
      <w:numPr>
        <w:numId w:val="34"/>
      </w:numPr>
      <w:spacing w:before="120" w:after="60" w:line="368" w:lineRule="exact"/>
      <w:outlineLvl w:val="0"/>
    </w:pPr>
    <w:rPr>
      <w:rFonts w:ascii="Helvetica-Light" w:eastAsiaTheme="majorEastAsia" w:hAnsi="Helvetica-Light" w:cstheme="majorBidi"/>
      <w:caps/>
      <w:noProof/>
      <w:color w:val="099ED9"/>
      <w:sz w:val="32"/>
      <w:szCs w:val="32"/>
      <w:lang w:val="en-GB" w:eastAsia="en-US"/>
    </w:rPr>
  </w:style>
  <w:style w:type="paragraph" w:styleId="Kop2">
    <w:name w:val="heading 2"/>
    <w:basedOn w:val="Kop1"/>
    <w:next w:val="Standaard"/>
    <w:link w:val="Kop2Char"/>
    <w:autoRedefine/>
    <w:uiPriority w:val="9"/>
    <w:unhideWhenUsed/>
    <w:qFormat/>
    <w:rsid w:val="009D789E"/>
    <w:pPr>
      <w:numPr>
        <w:ilvl w:val="1"/>
      </w:numPr>
      <w:spacing w:before="60"/>
      <w:outlineLvl w:val="1"/>
    </w:pPr>
    <w:rPr>
      <w:caps w:val="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503DB"/>
    <w:pPr>
      <w:keepNext/>
      <w:keepLines/>
      <w:numPr>
        <w:ilvl w:val="2"/>
        <w:numId w:val="34"/>
      </w:numPr>
      <w:spacing w:line="244" w:lineRule="exact"/>
      <w:outlineLvl w:val="2"/>
    </w:pPr>
    <w:rPr>
      <w:rFonts w:eastAsiaTheme="majorEastAsia" w:cstheme="majorBidi"/>
      <w:color w:val="099ED9"/>
      <w:sz w:val="24"/>
      <w:szCs w:val="24"/>
    </w:rPr>
  </w:style>
  <w:style w:type="paragraph" w:styleId="Kop4">
    <w:name w:val="heading 4"/>
    <w:basedOn w:val="Standaard"/>
    <w:next w:val="Standaard"/>
    <w:rsid w:val="000C4B89"/>
    <w:pPr>
      <w:keepNext/>
      <w:numPr>
        <w:ilvl w:val="3"/>
        <w:numId w:val="34"/>
      </w:numPr>
      <w:tabs>
        <w:tab w:val="left" w:pos="851"/>
      </w:tabs>
      <w:spacing w:before="120"/>
      <w:outlineLvl w:val="3"/>
    </w:pPr>
    <w:rPr>
      <w:b/>
      <w:bCs/>
      <w:color w:val="4F81BD"/>
    </w:rPr>
  </w:style>
  <w:style w:type="paragraph" w:styleId="Kop5">
    <w:name w:val="heading 5"/>
    <w:basedOn w:val="Standaard"/>
    <w:next w:val="Standaard"/>
    <w:rsid w:val="00EA09D0"/>
    <w:pPr>
      <w:keepNext/>
      <w:numPr>
        <w:ilvl w:val="4"/>
        <w:numId w:val="34"/>
      </w:numPr>
      <w:spacing w:before="120"/>
      <w:outlineLvl w:val="4"/>
    </w:pPr>
    <w:rPr>
      <w:b/>
    </w:rPr>
  </w:style>
  <w:style w:type="paragraph" w:styleId="Kop6">
    <w:name w:val="heading 6"/>
    <w:basedOn w:val="Kop5"/>
    <w:next w:val="Standaard"/>
    <w:rsid w:val="00EA09D0"/>
    <w:pPr>
      <w:numPr>
        <w:ilvl w:val="5"/>
      </w:numPr>
      <w:outlineLvl w:val="5"/>
    </w:pPr>
  </w:style>
  <w:style w:type="paragraph" w:styleId="Kop7">
    <w:name w:val="heading 7"/>
    <w:basedOn w:val="Kop6"/>
    <w:next w:val="Standaard"/>
    <w:rsid w:val="00EA09D0"/>
    <w:pPr>
      <w:numPr>
        <w:ilvl w:val="6"/>
      </w:numPr>
      <w:outlineLvl w:val="6"/>
    </w:pPr>
  </w:style>
  <w:style w:type="paragraph" w:styleId="Kop8">
    <w:name w:val="heading 8"/>
    <w:basedOn w:val="Standaard"/>
    <w:next w:val="Standaard"/>
    <w:rsid w:val="00EA09D0"/>
    <w:pPr>
      <w:keepNext/>
      <w:numPr>
        <w:ilvl w:val="7"/>
        <w:numId w:val="34"/>
      </w:numPr>
      <w:outlineLvl w:val="7"/>
    </w:pPr>
    <w:rPr>
      <w:b/>
      <w:bCs/>
    </w:rPr>
  </w:style>
  <w:style w:type="paragraph" w:styleId="Kop9">
    <w:name w:val="heading 9"/>
    <w:basedOn w:val="Standaard"/>
    <w:next w:val="Standaard"/>
    <w:rsid w:val="00EA09D0"/>
    <w:pPr>
      <w:keepNext/>
      <w:numPr>
        <w:ilvl w:val="8"/>
        <w:numId w:val="34"/>
      </w:numPr>
      <w:outlineLvl w:val="8"/>
    </w:pPr>
    <w:rPr>
      <w:b/>
      <w:bCs/>
      <w:color w:val="FF660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4469"/>
    <w:pPr>
      <w:tabs>
        <w:tab w:val="center" w:pos="4820"/>
        <w:tab w:val="right" w:pos="9639"/>
      </w:tabs>
    </w:pPr>
    <w:rPr>
      <w:sz w:val="18"/>
    </w:rPr>
  </w:style>
  <w:style w:type="paragraph" w:styleId="Voettekst">
    <w:name w:val="footer"/>
    <w:basedOn w:val="Standaard"/>
    <w:link w:val="VoettekstChar"/>
    <w:unhideWhenUsed/>
    <w:rsid w:val="002B353C"/>
    <w:pPr>
      <w:tabs>
        <w:tab w:val="right" w:pos="9639"/>
      </w:tabs>
      <w:spacing w:line="200" w:lineRule="exact"/>
    </w:pPr>
    <w:rPr>
      <w:sz w:val="18"/>
    </w:rPr>
  </w:style>
  <w:style w:type="paragraph" w:styleId="Inhopg1">
    <w:name w:val="toc 1"/>
    <w:basedOn w:val="Standaard"/>
    <w:next w:val="Standaard"/>
    <w:autoRedefine/>
    <w:uiPriority w:val="39"/>
    <w:rsid w:val="00867FC9"/>
    <w:pPr>
      <w:tabs>
        <w:tab w:val="left" w:pos="400"/>
        <w:tab w:val="right" w:leader="dot" w:pos="9628"/>
      </w:tabs>
      <w:spacing w:before="100"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rsid w:val="00EA09D0"/>
    <w:pPr>
      <w:ind w:left="200"/>
    </w:pPr>
  </w:style>
  <w:style w:type="paragraph" w:styleId="Inhopg3">
    <w:name w:val="toc 3"/>
    <w:basedOn w:val="Standaard"/>
    <w:next w:val="Standaard"/>
    <w:autoRedefine/>
    <w:uiPriority w:val="39"/>
    <w:rsid w:val="00EA09D0"/>
    <w:pPr>
      <w:ind w:left="400"/>
    </w:pPr>
  </w:style>
  <w:style w:type="paragraph" w:styleId="Inhopg4">
    <w:name w:val="toc 4"/>
    <w:basedOn w:val="Standaard"/>
    <w:next w:val="Standaard"/>
    <w:autoRedefine/>
    <w:uiPriority w:val="39"/>
    <w:rsid w:val="00EA09D0"/>
    <w:pPr>
      <w:ind w:left="600"/>
    </w:pPr>
  </w:style>
  <w:style w:type="character" w:styleId="Hyperlink">
    <w:name w:val="Hyperlink"/>
    <w:basedOn w:val="Standaardalinea-lettertype"/>
    <w:uiPriority w:val="99"/>
    <w:unhideWhenUsed/>
    <w:rsid w:val="00C44469"/>
    <w:rPr>
      <w:rFonts w:ascii="Calibri" w:hAnsi="Calibri"/>
      <w:color w:val="0000FF" w:themeColor="hyperlink"/>
      <w:sz w:val="20"/>
      <w:u w:val="dotted"/>
    </w:rPr>
  </w:style>
  <w:style w:type="paragraph" w:customStyle="1" w:styleId="Question">
    <w:name w:val="Question"/>
    <w:basedOn w:val="Standaard"/>
    <w:next w:val="Standaard"/>
    <w:rsid w:val="00EA09D0"/>
    <w:pPr>
      <w:tabs>
        <w:tab w:val="num" w:pos="0"/>
      </w:tabs>
      <w:spacing w:before="120"/>
    </w:pPr>
    <w:rPr>
      <w:i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694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6943"/>
    <w:rPr>
      <w:rFonts w:ascii="Tahoma" w:hAnsi="Tahoma" w:cs="Tahoma"/>
      <w:sz w:val="16"/>
      <w:szCs w:val="16"/>
      <w:lang w:val="en-GB" w:eastAsia="en-US"/>
    </w:rPr>
  </w:style>
  <w:style w:type="paragraph" w:styleId="Bijschrift">
    <w:name w:val="caption"/>
    <w:basedOn w:val="Standaard"/>
    <w:next w:val="Standaard"/>
    <w:uiPriority w:val="35"/>
    <w:unhideWhenUsed/>
    <w:rsid w:val="00673B13"/>
    <w:pPr>
      <w:spacing w:after="200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C44469"/>
    <w:pPr>
      <w:numPr>
        <w:numId w:val="13"/>
      </w:numPr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7732E9"/>
  </w:style>
  <w:style w:type="character" w:styleId="GevolgdeHyperlink">
    <w:name w:val="FollowedHyperlink"/>
    <w:basedOn w:val="Standaardalinea-lettertype"/>
    <w:uiPriority w:val="99"/>
    <w:semiHidden/>
    <w:unhideWhenUsed/>
    <w:rsid w:val="00D13360"/>
    <w:rPr>
      <w:rFonts w:ascii="Calibri" w:hAnsi="Calibri"/>
      <w:color w:val="800080" w:themeColor="followedHyperlink"/>
      <w:sz w:val="20"/>
      <w:u w:val="single"/>
    </w:rPr>
  </w:style>
  <w:style w:type="table" w:styleId="Tabelraster">
    <w:name w:val="Table Grid"/>
    <w:basedOn w:val="Standaardtabel"/>
    <w:uiPriority w:val="39"/>
    <w:rsid w:val="00FF0407"/>
    <w:rPr>
      <w:rFonts w:asciiTheme="minorHAnsi" w:eastAsiaTheme="minorHAnsi" w:hAnsiTheme="minorHAnsi" w:cstheme="minorBidi"/>
      <w:szCs w:val="22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B094F"/>
    <w:rPr>
      <w:rFonts w:ascii="Calibri" w:hAnsi="Calibri"/>
      <w:color w:val="808080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2503DB"/>
    <w:rPr>
      <w:rFonts w:ascii="Helvetica" w:eastAsiaTheme="majorEastAsia" w:hAnsi="Helvetica" w:cstheme="majorBidi"/>
      <w:color w:val="099ED9"/>
      <w:lang w:val="en-GB" w:eastAsia="en-US"/>
    </w:rPr>
  </w:style>
  <w:style w:type="table" w:styleId="Lijsttabel3-Accent1">
    <w:name w:val="List Table 3 Accent 1"/>
    <w:basedOn w:val="Standaardtabel"/>
    <w:uiPriority w:val="48"/>
    <w:rsid w:val="00F5141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44469"/>
    <w:pPr>
      <w:spacing w:line="200" w:lineRule="exac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44469"/>
    <w:rPr>
      <w:rFonts w:asciiTheme="minorHAnsi" w:eastAsiaTheme="minorHAnsi" w:hAnsiTheme="minorHAnsi" w:cstheme="minorBidi"/>
      <w:sz w:val="18"/>
      <w:lang w:val="nl-NL" w:eastAsia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44469"/>
    <w:rPr>
      <w:rFonts w:ascii="Calibri" w:hAnsi="Calibri"/>
      <w:sz w:val="20"/>
      <w:vertAlign w:val="superscript"/>
    </w:rPr>
  </w:style>
  <w:style w:type="numbering" w:customStyle="1" w:styleId="BulletList">
    <w:name w:val="BulletList"/>
    <w:uiPriority w:val="99"/>
    <w:rsid w:val="00C44469"/>
    <w:pPr>
      <w:numPr>
        <w:numId w:val="6"/>
      </w:numPr>
    </w:pPr>
  </w:style>
  <w:style w:type="numbering" w:customStyle="1" w:styleId="BulletListSimple">
    <w:name w:val="BulletListSimple"/>
    <w:uiPriority w:val="99"/>
    <w:rsid w:val="00C44469"/>
    <w:pPr>
      <w:numPr>
        <w:numId w:val="7"/>
      </w:numPr>
    </w:pPr>
  </w:style>
  <w:style w:type="character" w:styleId="Intensieveverwijzing">
    <w:name w:val="Intense Reference"/>
    <w:basedOn w:val="Standaardalinea-lettertype"/>
    <w:uiPriority w:val="32"/>
    <w:rsid w:val="00C44469"/>
    <w:rPr>
      <w:rFonts w:ascii="Calibri" w:hAnsi="Calibri"/>
      <w:b/>
      <w:bCs/>
      <w:smallCaps/>
      <w:color w:val="4F81BD" w:themeColor="accent1"/>
      <w:spacing w:val="5"/>
      <w:sz w:val="20"/>
    </w:rPr>
  </w:style>
  <w:style w:type="character" w:customStyle="1" w:styleId="Kop1Char">
    <w:name w:val="Kop 1 Char"/>
    <w:basedOn w:val="Standaardalinea-lettertype"/>
    <w:link w:val="Kop1"/>
    <w:uiPriority w:val="9"/>
    <w:rsid w:val="009D789E"/>
    <w:rPr>
      <w:rFonts w:ascii="Helvetica-Light" w:eastAsiaTheme="majorEastAsia" w:hAnsi="Helvetica-Light" w:cstheme="majorBidi"/>
      <w:caps/>
      <w:noProof/>
      <w:color w:val="099ED9"/>
      <w:sz w:val="32"/>
      <w:szCs w:val="32"/>
      <w:lang w:val="en-GB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D789E"/>
    <w:rPr>
      <w:rFonts w:ascii="Helvetica-Light" w:eastAsiaTheme="majorEastAsia" w:hAnsi="Helvetica-Light" w:cstheme="majorBidi"/>
      <w:noProof/>
      <w:color w:val="099ED9"/>
      <w:sz w:val="28"/>
      <w:szCs w:val="26"/>
      <w:lang w:val="en-GB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C44469"/>
    <w:rPr>
      <w:rFonts w:asciiTheme="minorHAnsi" w:eastAsiaTheme="minorHAnsi" w:hAnsiTheme="minorHAnsi" w:cstheme="minorBidi"/>
      <w:sz w:val="18"/>
      <w:szCs w:val="22"/>
      <w:lang w:val="nl-NL" w:eastAsia="en-US"/>
    </w:rPr>
  </w:style>
  <w:style w:type="paragraph" w:styleId="Lijst">
    <w:name w:val="List"/>
    <w:basedOn w:val="Standaard"/>
    <w:uiPriority w:val="99"/>
    <w:unhideWhenUsed/>
    <w:rsid w:val="00C44469"/>
    <w:pPr>
      <w:numPr>
        <w:numId w:val="12"/>
      </w:numPr>
      <w:contextualSpacing/>
    </w:pPr>
  </w:style>
  <w:style w:type="paragraph" w:styleId="Lijst2">
    <w:name w:val="List 2"/>
    <w:basedOn w:val="Standaard"/>
    <w:uiPriority w:val="99"/>
    <w:unhideWhenUsed/>
    <w:rsid w:val="00C44469"/>
    <w:pPr>
      <w:numPr>
        <w:ilvl w:val="1"/>
        <w:numId w:val="12"/>
      </w:numPr>
      <w:contextualSpacing/>
    </w:pPr>
  </w:style>
  <w:style w:type="paragraph" w:styleId="Lijst3">
    <w:name w:val="List 3"/>
    <w:basedOn w:val="Standaard"/>
    <w:uiPriority w:val="99"/>
    <w:unhideWhenUsed/>
    <w:rsid w:val="00C44469"/>
    <w:pPr>
      <w:numPr>
        <w:ilvl w:val="2"/>
        <w:numId w:val="12"/>
      </w:numPr>
      <w:contextualSpacing/>
    </w:pPr>
  </w:style>
  <w:style w:type="paragraph" w:styleId="Lijst4">
    <w:name w:val="List 4"/>
    <w:basedOn w:val="Standaard"/>
    <w:uiPriority w:val="99"/>
    <w:unhideWhenUsed/>
    <w:rsid w:val="00C44469"/>
    <w:pPr>
      <w:numPr>
        <w:ilvl w:val="3"/>
        <w:numId w:val="12"/>
      </w:numPr>
      <w:contextualSpacing/>
    </w:pPr>
  </w:style>
  <w:style w:type="paragraph" w:styleId="Lijst5">
    <w:name w:val="List 5"/>
    <w:basedOn w:val="Standaard"/>
    <w:uiPriority w:val="99"/>
    <w:unhideWhenUsed/>
    <w:rsid w:val="00C44469"/>
    <w:pPr>
      <w:numPr>
        <w:ilvl w:val="4"/>
        <w:numId w:val="12"/>
      </w:numPr>
      <w:contextualSpacing/>
    </w:pPr>
  </w:style>
  <w:style w:type="paragraph" w:styleId="Lijstnummering">
    <w:name w:val="List Number"/>
    <w:basedOn w:val="Standaard"/>
    <w:uiPriority w:val="99"/>
    <w:unhideWhenUsed/>
    <w:rsid w:val="00C44469"/>
    <w:pPr>
      <w:numPr>
        <w:numId w:val="23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C44469"/>
    <w:pPr>
      <w:numPr>
        <w:ilvl w:val="1"/>
        <w:numId w:val="23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C44469"/>
    <w:pPr>
      <w:numPr>
        <w:ilvl w:val="2"/>
        <w:numId w:val="23"/>
      </w:numPr>
      <w:contextualSpacing/>
    </w:pPr>
  </w:style>
  <w:style w:type="paragraph" w:styleId="Lijstnummering4">
    <w:name w:val="List Number 4"/>
    <w:basedOn w:val="Standaard"/>
    <w:uiPriority w:val="99"/>
    <w:unhideWhenUsed/>
    <w:rsid w:val="00C44469"/>
    <w:pPr>
      <w:numPr>
        <w:ilvl w:val="3"/>
        <w:numId w:val="23"/>
      </w:numPr>
      <w:contextualSpacing/>
    </w:pPr>
  </w:style>
  <w:style w:type="paragraph" w:styleId="Lijstnummering5">
    <w:name w:val="List Number 5"/>
    <w:basedOn w:val="Standaard"/>
    <w:uiPriority w:val="99"/>
    <w:unhideWhenUsed/>
    <w:rsid w:val="00C44469"/>
    <w:pPr>
      <w:numPr>
        <w:ilvl w:val="4"/>
        <w:numId w:val="23"/>
      </w:numPr>
      <w:contextualSpacing/>
    </w:pPr>
  </w:style>
  <w:style w:type="numbering" w:customStyle="1" w:styleId="NumberedList">
    <w:name w:val="NumberedList"/>
    <w:uiPriority w:val="99"/>
    <w:rsid w:val="00C44469"/>
    <w:pPr>
      <w:numPr>
        <w:numId w:val="24"/>
      </w:numPr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44469"/>
    <w:rPr>
      <w:rFonts w:ascii="Calibri" w:hAnsi="Calibri"/>
      <w:color w:val="808080"/>
      <w:sz w:val="20"/>
      <w:shd w:val="clear" w:color="auto" w:fill="E6E6E6"/>
    </w:rPr>
  </w:style>
  <w:style w:type="character" w:customStyle="1" w:styleId="VoettekstChar">
    <w:name w:val="Voettekst Char"/>
    <w:basedOn w:val="Standaardalinea-lettertype"/>
    <w:link w:val="Voettekst"/>
    <w:uiPriority w:val="99"/>
    <w:rsid w:val="002B353C"/>
    <w:rPr>
      <w:rFonts w:asciiTheme="minorHAnsi" w:eastAsiaTheme="minorHAnsi" w:hAnsiTheme="minorHAnsi" w:cstheme="minorBidi"/>
      <w:sz w:val="18"/>
      <w:szCs w:val="22"/>
      <w:lang w:val="nl-NL" w:eastAsia="en-US"/>
    </w:rPr>
  </w:style>
  <w:style w:type="paragraph" w:styleId="Kopvaninhoudsopgave">
    <w:name w:val="TOC Heading"/>
    <w:basedOn w:val="Kop1"/>
    <w:next w:val="Standaard"/>
    <w:uiPriority w:val="39"/>
    <w:unhideWhenUsed/>
    <w:rsid w:val="00287A17"/>
    <w:pPr>
      <w:numPr>
        <w:numId w:val="0"/>
      </w:numPr>
      <w:spacing w:before="240" w:after="0" w:line="259" w:lineRule="auto"/>
      <w:outlineLvl w:val="9"/>
    </w:pPr>
    <w:rPr>
      <w:lang w:eastAsia="en-GB"/>
    </w:rPr>
  </w:style>
  <w:style w:type="character" w:styleId="Subtielebenadrukking">
    <w:name w:val="Subtle Emphasis"/>
    <w:basedOn w:val="Standaardalinea-lettertype"/>
    <w:uiPriority w:val="19"/>
    <w:rsid w:val="00B441E6"/>
    <w:rPr>
      <w:rFonts w:ascii="Calibri" w:hAnsi="Calibri"/>
      <w:i/>
      <w:iCs/>
      <w:color w:val="404040" w:themeColor="text1" w:themeTint="BF"/>
      <w:sz w:val="20"/>
    </w:rPr>
  </w:style>
  <w:style w:type="paragraph" w:styleId="Ondertitel">
    <w:name w:val="Subtitle"/>
    <w:basedOn w:val="Standaard"/>
    <w:next w:val="Standaard"/>
    <w:link w:val="OndertitelChar"/>
    <w:uiPriority w:val="11"/>
    <w:rsid w:val="00B441E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441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Zwaar">
    <w:name w:val="Strong"/>
    <w:basedOn w:val="Standaardalinea-lettertype"/>
    <w:uiPriority w:val="22"/>
    <w:rsid w:val="00B441E6"/>
    <w:rPr>
      <w:rFonts w:ascii="Calibri" w:hAnsi="Calibri"/>
      <w:b/>
      <w:bCs/>
      <w:sz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F32883"/>
    <w:pPr>
      <w:pBdr>
        <w:top w:val="single" w:sz="4" w:space="18" w:color="auto" w:shadow="1"/>
        <w:left w:val="single" w:sz="4" w:space="4" w:color="auto" w:shadow="1"/>
        <w:bottom w:val="single" w:sz="4" w:space="8" w:color="auto" w:shadow="1"/>
        <w:right w:val="single" w:sz="4" w:space="4" w:color="auto" w:shadow="1"/>
      </w:pBdr>
      <w:shd w:val="clear" w:color="auto" w:fill="F3F3F3"/>
      <w:spacing w:before="480" w:after="240" w:line="360" w:lineRule="auto"/>
      <w:jc w:val="center"/>
      <w:outlineLvl w:val="0"/>
    </w:pPr>
    <w:rPr>
      <w:rFonts w:eastAsia="Times New Roman" w:cs="Arial"/>
      <w:bCs/>
      <w:color w:val="099ED9"/>
      <w:spacing w:val="20"/>
      <w:kern w:val="28"/>
      <w:sz w:val="24"/>
      <w:szCs w:val="32"/>
      <w:lang w:val="fr-FR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F32883"/>
    <w:rPr>
      <w:rFonts w:ascii="Helvetica" w:hAnsi="Helvetica" w:cs="Arial"/>
      <w:bCs/>
      <w:color w:val="099ED9"/>
      <w:spacing w:val="20"/>
      <w:kern w:val="28"/>
      <w:szCs w:val="32"/>
      <w:shd w:val="clear" w:color="auto" w:fill="F3F3F3"/>
      <w:lang w:val="fr-FR" w:eastAsia="nl-NL"/>
    </w:rPr>
  </w:style>
  <w:style w:type="character" w:styleId="Paginanummer">
    <w:name w:val="page number"/>
    <w:basedOn w:val="Standaardalinea-lettertype"/>
    <w:semiHidden/>
    <w:rsid w:val="00E92447"/>
    <w:rPr>
      <w:rFonts w:ascii="Arial" w:hAnsi="Arial"/>
      <w:sz w:val="18"/>
    </w:rPr>
  </w:style>
  <w:style w:type="paragraph" w:styleId="Plattetekst">
    <w:name w:val="Body Text"/>
    <w:basedOn w:val="Standaard"/>
    <w:link w:val="PlattetekstChar"/>
    <w:uiPriority w:val="1"/>
    <w:qFormat/>
    <w:rsid w:val="00066642"/>
    <w:pPr>
      <w:widowControl w:val="0"/>
      <w:autoSpaceDE w:val="0"/>
      <w:autoSpaceDN w:val="0"/>
    </w:pPr>
    <w:rPr>
      <w:rFonts w:eastAsia="Helvetica" w:cs="Helvetica"/>
      <w:szCs w:val="20"/>
      <w:lang w:eastAsia="en-GB" w:bidi="en-GB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066642"/>
    <w:rPr>
      <w:rFonts w:ascii="Helvetica" w:eastAsia="Helvetica" w:hAnsi="Helvetica" w:cs="Helvetica"/>
      <w:sz w:val="20"/>
      <w:szCs w:val="20"/>
      <w:lang w:val="en-GB" w:eastAsia="en-GB" w:bidi="en-GB"/>
    </w:rPr>
  </w:style>
  <w:style w:type="paragraph" w:styleId="Geenafstand">
    <w:name w:val="No Spacing"/>
    <w:uiPriority w:val="1"/>
    <w:qFormat/>
    <w:rsid w:val="00287A17"/>
    <w:rPr>
      <w:rFonts w:asciiTheme="minorHAnsi" w:eastAsiaTheme="minorHAnsi" w:hAnsiTheme="minorHAnsi" w:cstheme="minorBidi"/>
      <w:sz w:val="22"/>
      <w:szCs w:val="22"/>
      <w:lang w:val="x-none" w:eastAsia="en-US"/>
    </w:rPr>
  </w:style>
  <w:style w:type="paragraph" w:styleId="Normaalweb">
    <w:name w:val="Normal (Web)"/>
    <w:basedOn w:val="Standaard"/>
    <w:uiPriority w:val="99"/>
    <w:unhideWhenUsed/>
    <w:rsid w:val="00287A1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h\Desktop\Offer_softwar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9442058B64D4695D9F84045E6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A2C2-2F4E-4195-84D3-46D325FCB917}"/>
      </w:docPartPr>
      <w:docPartBody>
        <w:p w:rsidR="007F078E" w:rsidRDefault="00E146E1">
          <w:pPr>
            <w:pStyle w:val="5A59442058B64D4695D9F84045E618A8"/>
          </w:pPr>
          <w:r w:rsidRPr="00832A4F">
            <w:rPr>
              <w:rStyle w:val="Tekstvantijdelijkeaanduiding"/>
            </w:rPr>
            <w:t>[Onderwerp]</w:t>
          </w:r>
        </w:p>
      </w:docPartBody>
    </w:docPart>
    <w:docPart>
      <w:docPartPr>
        <w:name w:val="9B6BB770C062487395CD7AD062EA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42823-8702-432F-AB49-7B4FABCB2075}"/>
      </w:docPartPr>
      <w:docPartBody>
        <w:p w:rsidR="007F078E" w:rsidRDefault="00E146E1">
          <w:pPr>
            <w:pStyle w:val="9B6BB770C062487395CD7AD062EA1024"/>
          </w:pPr>
          <w:r w:rsidRPr="00832A4F">
            <w:rPr>
              <w:rStyle w:val="Tekstvantijdelijkeaanduiding"/>
            </w:rPr>
            <w:t>[Titel]</w:t>
          </w:r>
        </w:p>
      </w:docPartBody>
    </w:docPart>
    <w:docPart>
      <w:docPartPr>
        <w:name w:val="E9565053F87D40B592B588AFD4B6A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030DD-69B7-41F6-B579-F021D709985C}"/>
      </w:docPartPr>
      <w:docPartBody>
        <w:p w:rsidR="007F078E" w:rsidRDefault="00E146E1">
          <w:pPr>
            <w:pStyle w:val="E9565053F87D40B592B588AFD4B6A605"/>
          </w:pPr>
          <w:r w:rsidRPr="00832A4F">
            <w:rPr>
              <w:rStyle w:val="Tekstvantijdelijkeaanduiding"/>
            </w:rPr>
            <w:t>[Bedrijf]</w:t>
          </w:r>
        </w:p>
      </w:docPartBody>
    </w:docPart>
    <w:docPart>
      <w:docPartPr>
        <w:name w:val="68CEBD5751644BF980B1AFCFC045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A9F58-4CFB-41EF-8675-66BEEDAF39E0}"/>
      </w:docPartPr>
      <w:docPartBody>
        <w:p w:rsidR="007F078E" w:rsidRDefault="00E146E1">
          <w:pPr>
            <w:pStyle w:val="68CEBD5751644BF980B1AFCFC045DCC0"/>
          </w:pPr>
          <w:r w:rsidRPr="00832A4F">
            <w:rPr>
              <w:rStyle w:val="Tekstvantijdelijkeaanduiding"/>
            </w:rPr>
            <w:t>[Categorie]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8E"/>
    <w:rsid w:val="000541A3"/>
    <w:rsid w:val="00550D21"/>
    <w:rsid w:val="005944E6"/>
    <w:rsid w:val="007F078E"/>
    <w:rsid w:val="009D717E"/>
    <w:rsid w:val="00E1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rFonts w:ascii="Calibri" w:hAnsi="Calibri"/>
      <w:color w:val="808080"/>
      <w:sz w:val="20"/>
    </w:rPr>
  </w:style>
  <w:style w:type="paragraph" w:customStyle="1" w:styleId="5A59442058B64D4695D9F84045E618A8">
    <w:name w:val="5A59442058B64D4695D9F84045E618A8"/>
  </w:style>
  <w:style w:type="paragraph" w:customStyle="1" w:styleId="9B6BB770C062487395CD7AD062EA1024">
    <w:name w:val="9B6BB770C062487395CD7AD062EA1024"/>
  </w:style>
  <w:style w:type="paragraph" w:customStyle="1" w:styleId="E9565053F87D40B592B588AFD4B6A605">
    <w:name w:val="E9565053F87D40B592B588AFD4B6A605"/>
  </w:style>
  <w:style w:type="paragraph" w:customStyle="1" w:styleId="68CEBD5751644BF980B1AFCFC045DCC0">
    <w:name w:val="68CEBD5751644BF980B1AFCFC045D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451980-5718-4C8E-9D32-EF24BDBC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Offer_software_EN.dotx</Template>
  <TotalTime>0</TotalTime>
  <Pages>4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Stepper controller / motion controller</vt:lpstr>
      <vt:lpstr>Stepper controller / motion controller</vt:lpstr>
    </vt:vector>
  </TitlesOfParts>
  <Manager/>
  <Company>Dekimo Turnhout</Company>
  <LinksUpToDate>false</LinksUpToDate>
  <CharactersWithSpaces>1395</CharactersWithSpaces>
  <SharedDoc>false</SharedDoc>
  <HLinks>
    <vt:vector size="60" baseType="variant">
      <vt:variant>
        <vt:i4>1703989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_Toc211922478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_Toc211922477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_Toc211922476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_Toc211922475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_Toc211922474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_Toc211922473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_Toc211922472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_Toc211922471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_Toc211922470</vt:lpwstr>
      </vt:variant>
      <vt:variant>
        <vt:i4>4259953</vt:i4>
      </vt:variant>
      <vt:variant>
        <vt:i4>15</vt:i4>
      </vt:variant>
      <vt:variant>
        <vt:i4>0</vt:i4>
      </vt:variant>
      <vt:variant>
        <vt:i4>5</vt:i4>
      </vt:variant>
      <vt:variant>
        <vt:lpwstr>C:\Dekimo templates\Nieuw\www.dekimo.com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Breakout game with gyroscope controller using Thread/Matter</dc:title>
  <dc:subject>PLANNING</dc:subject>
  <dc:creator>Alexander Hoet</dc:creator>
  <cp:lastModifiedBy>Bart Gysen</cp:lastModifiedBy>
  <cp:revision>16</cp:revision>
  <cp:lastPrinted>2019-05-02T11:07:00Z</cp:lastPrinted>
  <dcterms:created xsi:type="dcterms:W3CDTF">2023-06-09T13:50:00Z</dcterms:created>
  <dcterms:modified xsi:type="dcterms:W3CDTF">2023-12-15T15:44:00Z</dcterms:modified>
  <cp:category>20231215</cp:category>
  <cp:contentStatus>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1.00</vt:lpwstr>
  </property>
  <property fmtid="{D5CDD505-2E9C-101B-9397-08002B2CF9AE}" pid="3" name="TemplateVersion">
    <vt:lpwstr>2.5</vt:lpwstr>
  </property>
  <property fmtid="{D5CDD505-2E9C-101B-9397-08002B2CF9AE}" pid="4" name="MSIP_Label_c337be75-dfbb-4261-9834-ac247c7dde13_Enabled">
    <vt:lpwstr>true</vt:lpwstr>
  </property>
  <property fmtid="{D5CDD505-2E9C-101B-9397-08002B2CF9AE}" pid="5" name="MSIP_Label_c337be75-dfbb-4261-9834-ac247c7dde13_SetDate">
    <vt:lpwstr>2023-06-08T10:41:23Z</vt:lpwstr>
  </property>
  <property fmtid="{D5CDD505-2E9C-101B-9397-08002B2CF9AE}" pid="6" name="MSIP_Label_c337be75-dfbb-4261-9834-ac247c7dde13_Method">
    <vt:lpwstr>Standard</vt:lpwstr>
  </property>
  <property fmtid="{D5CDD505-2E9C-101B-9397-08002B2CF9AE}" pid="7" name="MSIP_Label_c337be75-dfbb-4261-9834-ac247c7dde13_Name">
    <vt:lpwstr>Algemeen</vt:lpwstr>
  </property>
  <property fmtid="{D5CDD505-2E9C-101B-9397-08002B2CF9AE}" pid="8" name="MSIP_Label_c337be75-dfbb-4261-9834-ac247c7dde13_SiteId">
    <vt:lpwstr>77d33cc5-c9b4-4766-95c7-ed5b515e1cce</vt:lpwstr>
  </property>
  <property fmtid="{D5CDD505-2E9C-101B-9397-08002B2CF9AE}" pid="9" name="MSIP_Label_c337be75-dfbb-4261-9834-ac247c7dde13_ActionId">
    <vt:lpwstr>bdd99774-a500-4b59-8042-6b9ad1c58b47</vt:lpwstr>
  </property>
  <property fmtid="{D5CDD505-2E9C-101B-9397-08002B2CF9AE}" pid="10" name="MSIP_Label_c337be75-dfbb-4261-9834-ac247c7dde13_ContentBits">
    <vt:lpwstr>0</vt:lpwstr>
  </property>
</Properties>
</file>